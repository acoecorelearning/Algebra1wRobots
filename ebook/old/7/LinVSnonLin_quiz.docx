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647CD" w14:textId="2F4BB4FA" w:rsidR="00C021B1" w:rsidRDefault="00BB1EBF" w:rsidP="00C021B1">
      <w:pPr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The Big Race Quiz</w:t>
      </w:r>
    </w:p>
    <w:p w14:paraId="67E74B96" w14:textId="105D6BD0" w:rsidR="00BB1EBF" w:rsidRDefault="00BB1EBF" w:rsidP="00C021B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Comparing Equation/Function Types</w:t>
      </w:r>
    </w:p>
    <w:p w14:paraId="066A9B7D" w14:textId="77777777" w:rsidR="00BB1EBF" w:rsidRDefault="00BB1EBF" w:rsidP="00C021B1">
      <w:pPr>
        <w:jc w:val="center"/>
        <w:rPr>
          <w:rFonts w:ascii="Arial" w:hAnsi="Arial" w:cs="Arial"/>
        </w:rPr>
      </w:pPr>
    </w:p>
    <w:p w14:paraId="17BD8DCB" w14:textId="77777777" w:rsidR="00193D03" w:rsidRDefault="00193D03" w:rsidP="00C021B1">
      <w:pPr>
        <w:rPr>
          <w:rFonts w:ascii="Arial" w:hAnsi="Arial" w:cs="Arial"/>
        </w:rPr>
        <w:sectPr w:rsidR="00193D03" w:rsidSect="00C021B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260" w:right="720" w:bottom="1440" w:left="720" w:header="450" w:footer="624" w:gutter="0"/>
          <w:cols w:space="720"/>
          <w:docGrid w:linePitch="360"/>
        </w:sectPr>
      </w:pPr>
    </w:p>
    <w:p w14:paraId="1564E3A1" w14:textId="77777777" w:rsidR="001409BC" w:rsidRDefault="001409BC" w:rsidP="00544D5B">
      <w:pPr>
        <w:ind w:left="360"/>
        <w:rPr>
          <w:rFonts w:ascii="Arial" w:hAnsi="Arial" w:cs="Arial"/>
          <w:sz w:val="22"/>
          <w:szCs w:val="22"/>
        </w:rPr>
      </w:pPr>
    </w:p>
    <w:p w14:paraId="48F0D709" w14:textId="678933DF" w:rsidR="00544D5B" w:rsidRPr="00AC76C0" w:rsidRDefault="00FC63F2" w:rsidP="001D6E5A">
      <w:pPr>
        <w:rPr>
          <w:rFonts w:ascii="Arial" w:hAnsi="Arial" w:cs="Arial"/>
          <w:sz w:val="22"/>
          <w:szCs w:val="22"/>
        </w:rPr>
      </w:pPr>
      <w:r w:rsidRPr="00AC76C0">
        <w:rPr>
          <w:rFonts w:ascii="Arial" w:hAnsi="Arial" w:cs="Arial"/>
          <w:sz w:val="22"/>
          <w:szCs w:val="22"/>
        </w:rPr>
        <w:t>Fill in the blank below to correctly label the equation. Then complete the table below</w:t>
      </w:r>
      <w:r w:rsidR="00AC76C0" w:rsidRPr="00AC76C0">
        <w:rPr>
          <w:rFonts w:ascii="Arial" w:hAnsi="Arial" w:cs="Arial"/>
          <w:sz w:val="22"/>
          <w:szCs w:val="22"/>
        </w:rPr>
        <w:t xml:space="preserve"> the equation to correctly represent the data from the equation.</w:t>
      </w:r>
    </w:p>
    <w:p w14:paraId="5416C795" w14:textId="77777777" w:rsidR="00FC63F2" w:rsidRDefault="00FC63F2" w:rsidP="00544D5B">
      <w:pPr>
        <w:ind w:left="360"/>
        <w:rPr>
          <w:rFonts w:ascii="Arial" w:hAnsi="Arial" w:cs="Arial"/>
        </w:rPr>
      </w:pPr>
    </w:p>
    <w:p w14:paraId="4794A724" w14:textId="13A73308" w:rsidR="00930376" w:rsidRPr="000F4A3D" w:rsidRDefault="00BB1EBF" w:rsidP="005D71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</w:t>
      </w:r>
      <w:r w:rsidR="00CC7F68" w:rsidRPr="000F4A3D">
        <w:rPr>
          <w:rFonts w:ascii="Arial" w:hAnsi="Arial" w:cs="Arial"/>
          <w:sz w:val="28"/>
          <w:szCs w:val="28"/>
        </w:rPr>
        <w:t xml:space="preserve"> Equat</w:t>
      </w:r>
      <w:r w:rsidR="004541D8" w:rsidRPr="000F4A3D">
        <w:rPr>
          <w:rFonts w:ascii="Arial" w:hAnsi="Arial" w:cs="Arial"/>
          <w:sz w:val="28"/>
          <w:szCs w:val="28"/>
        </w:rPr>
        <w:t xml:space="preserve">ion : y = </w:t>
      </w:r>
      <w:r>
        <w:rPr>
          <w:rFonts w:ascii="Arial" w:hAnsi="Arial" w:cs="Arial"/>
          <w:sz w:val="28"/>
          <w:szCs w:val="28"/>
        </w:rPr>
        <w:t>2</w:t>
      </w:r>
      <w:r w:rsidR="004541D8" w:rsidRPr="000F4A3D">
        <w:rPr>
          <w:rFonts w:ascii="Arial" w:hAnsi="Arial" w:cs="Arial"/>
          <w:sz w:val="28"/>
          <w:szCs w:val="28"/>
        </w:rPr>
        <w:t>x</w:t>
      </w:r>
      <w:r>
        <w:rPr>
          <w:rFonts w:ascii="Arial" w:hAnsi="Arial" w:cs="Arial"/>
          <w:sz w:val="28"/>
          <w:szCs w:val="28"/>
        </w:rPr>
        <w:t>+1</w:t>
      </w:r>
    </w:p>
    <w:p w14:paraId="700A4C78" w14:textId="77777777" w:rsidR="004541D8" w:rsidRDefault="004541D8" w:rsidP="005D71AB">
      <w:pPr>
        <w:rPr>
          <w:rFonts w:ascii="Arial" w:hAnsi="Arial" w:cs="Arial"/>
        </w:rPr>
      </w:pPr>
    </w:p>
    <w:p w14:paraId="5402E8E3" w14:textId="77777777" w:rsidR="004541D8" w:rsidRDefault="004541D8" w:rsidP="005D71AB">
      <w:pPr>
        <w:rPr>
          <w:rFonts w:ascii="Arial" w:hAnsi="Arial" w:cs="Arial"/>
        </w:rPr>
      </w:pPr>
    </w:p>
    <w:p w14:paraId="0EAD3E36" w14:textId="77777777" w:rsidR="004541D8" w:rsidRDefault="004541D8" w:rsidP="005D71AB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4"/>
        <w:gridCol w:w="1782"/>
        <w:gridCol w:w="1044"/>
      </w:tblGrid>
      <w:tr w:rsidR="004541D8" w14:paraId="602204FC" w14:textId="77777777" w:rsidTr="009D747B">
        <w:trPr>
          <w:jc w:val="center"/>
        </w:trPr>
        <w:tc>
          <w:tcPr>
            <w:tcW w:w="1044" w:type="dxa"/>
            <w:shd w:val="clear" w:color="auto" w:fill="C6D9F1" w:themeFill="text2" w:themeFillTint="33"/>
            <w:vAlign w:val="center"/>
          </w:tcPr>
          <w:p w14:paraId="2A3B125F" w14:textId="35D3A888" w:rsidR="004541D8" w:rsidRDefault="004541D8" w:rsidP="005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x</w:t>
            </w:r>
          </w:p>
        </w:tc>
        <w:tc>
          <w:tcPr>
            <w:tcW w:w="1782" w:type="dxa"/>
            <w:shd w:val="clear" w:color="auto" w:fill="C6D9F1" w:themeFill="text2" w:themeFillTint="33"/>
            <w:vAlign w:val="center"/>
          </w:tcPr>
          <w:p w14:paraId="373C9723" w14:textId="219A419B" w:rsidR="004541D8" w:rsidRDefault="004541D8" w:rsidP="005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y=x</w:t>
            </w:r>
          </w:p>
        </w:tc>
        <w:tc>
          <w:tcPr>
            <w:tcW w:w="1044" w:type="dxa"/>
            <w:shd w:val="clear" w:color="auto" w:fill="C6D9F1" w:themeFill="text2" w:themeFillTint="33"/>
            <w:vAlign w:val="center"/>
          </w:tcPr>
          <w:p w14:paraId="2A7EDE47" w14:textId="0053D316" w:rsidR="004541D8" w:rsidRDefault="000F4A3D" w:rsidP="005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y</w:t>
            </w:r>
          </w:p>
        </w:tc>
      </w:tr>
      <w:tr w:rsidR="004541D8" w14:paraId="36D17E0A" w14:textId="77777777" w:rsidTr="009D747B">
        <w:trPr>
          <w:jc w:val="center"/>
        </w:trPr>
        <w:tc>
          <w:tcPr>
            <w:tcW w:w="1044" w:type="dxa"/>
            <w:vAlign w:val="center"/>
          </w:tcPr>
          <w:p w14:paraId="1426246C" w14:textId="3FEBA211" w:rsidR="004541D8" w:rsidRDefault="000F4A3D" w:rsidP="005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-5</w:t>
            </w:r>
          </w:p>
        </w:tc>
        <w:tc>
          <w:tcPr>
            <w:tcW w:w="1782" w:type="dxa"/>
            <w:vAlign w:val="center"/>
          </w:tcPr>
          <w:p w14:paraId="164FF3CA" w14:textId="3F055EA7" w:rsidR="004541D8" w:rsidRDefault="004541D8" w:rsidP="005D71A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  <w:vAlign w:val="center"/>
          </w:tcPr>
          <w:p w14:paraId="14485AD6" w14:textId="790595D9" w:rsidR="004541D8" w:rsidRDefault="004541D8" w:rsidP="005D71AB">
            <w:pPr>
              <w:rPr>
                <w:rFonts w:ascii="Arial" w:hAnsi="Arial" w:cs="Arial"/>
              </w:rPr>
            </w:pPr>
          </w:p>
        </w:tc>
      </w:tr>
      <w:tr w:rsidR="004541D8" w14:paraId="467AB9FF" w14:textId="77777777" w:rsidTr="009D747B">
        <w:trPr>
          <w:jc w:val="center"/>
        </w:trPr>
        <w:tc>
          <w:tcPr>
            <w:tcW w:w="1044" w:type="dxa"/>
            <w:vAlign w:val="center"/>
          </w:tcPr>
          <w:p w14:paraId="1DDD0540" w14:textId="6DA0766A" w:rsidR="004541D8" w:rsidRDefault="000F4A3D" w:rsidP="005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-4</w:t>
            </w:r>
          </w:p>
        </w:tc>
        <w:tc>
          <w:tcPr>
            <w:tcW w:w="1782" w:type="dxa"/>
            <w:vAlign w:val="center"/>
          </w:tcPr>
          <w:p w14:paraId="431F23E5" w14:textId="77777777" w:rsidR="004541D8" w:rsidRDefault="004541D8" w:rsidP="005D71A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  <w:vAlign w:val="center"/>
          </w:tcPr>
          <w:p w14:paraId="1CB0D226" w14:textId="77777777" w:rsidR="004541D8" w:rsidRDefault="004541D8" w:rsidP="005D71AB">
            <w:pPr>
              <w:rPr>
                <w:rFonts w:ascii="Arial" w:hAnsi="Arial" w:cs="Arial"/>
              </w:rPr>
            </w:pPr>
          </w:p>
        </w:tc>
      </w:tr>
      <w:tr w:rsidR="004541D8" w14:paraId="07DBAE40" w14:textId="77777777" w:rsidTr="009D747B">
        <w:trPr>
          <w:jc w:val="center"/>
        </w:trPr>
        <w:tc>
          <w:tcPr>
            <w:tcW w:w="1044" w:type="dxa"/>
            <w:vAlign w:val="center"/>
          </w:tcPr>
          <w:p w14:paraId="6D3E3C55" w14:textId="4DB52CD5" w:rsidR="004541D8" w:rsidRDefault="000F4A3D" w:rsidP="005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-3</w:t>
            </w:r>
          </w:p>
        </w:tc>
        <w:tc>
          <w:tcPr>
            <w:tcW w:w="1782" w:type="dxa"/>
            <w:vAlign w:val="center"/>
          </w:tcPr>
          <w:p w14:paraId="079D7AC6" w14:textId="77777777" w:rsidR="004541D8" w:rsidRDefault="004541D8" w:rsidP="005D71A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  <w:vAlign w:val="center"/>
          </w:tcPr>
          <w:p w14:paraId="3F7BB501" w14:textId="77777777" w:rsidR="004541D8" w:rsidRDefault="004541D8" w:rsidP="005D71AB">
            <w:pPr>
              <w:rPr>
                <w:rFonts w:ascii="Arial" w:hAnsi="Arial" w:cs="Arial"/>
              </w:rPr>
            </w:pPr>
          </w:p>
        </w:tc>
      </w:tr>
      <w:tr w:rsidR="004541D8" w14:paraId="09041DE0" w14:textId="77777777" w:rsidTr="009D747B">
        <w:trPr>
          <w:jc w:val="center"/>
        </w:trPr>
        <w:tc>
          <w:tcPr>
            <w:tcW w:w="1044" w:type="dxa"/>
            <w:vAlign w:val="center"/>
          </w:tcPr>
          <w:p w14:paraId="11B87A49" w14:textId="3A85CC3C" w:rsidR="004541D8" w:rsidRDefault="000F4A3D" w:rsidP="005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-2</w:t>
            </w:r>
          </w:p>
        </w:tc>
        <w:tc>
          <w:tcPr>
            <w:tcW w:w="1782" w:type="dxa"/>
            <w:vAlign w:val="center"/>
          </w:tcPr>
          <w:p w14:paraId="6D37FC5D" w14:textId="77777777" w:rsidR="004541D8" w:rsidRDefault="004541D8" w:rsidP="005D71A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  <w:vAlign w:val="center"/>
          </w:tcPr>
          <w:p w14:paraId="17D95E52" w14:textId="77777777" w:rsidR="004541D8" w:rsidRDefault="004541D8" w:rsidP="005D71AB">
            <w:pPr>
              <w:rPr>
                <w:rFonts w:ascii="Arial" w:hAnsi="Arial" w:cs="Arial"/>
              </w:rPr>
            </w:pPr>
          </w:p>
        </w:tc>
      </w:tr>
      <w:tr w:rsidR="004541D8" w14:paraId="342BC284" w14:textId="77777777" w:rsidTr="009D747B">
        <w:trPr>
          <w:jc w:val="center"/>
        </w:trPr>
        <w:tc>
          <w:tcPr>
            <w:tcW w:w="1044" w:type="dxa"/>
            <w:vAlign w:val="center"/>
          </w:tcPr>
          <w:p w14:paraId="7DFAC2AF" w14:textId="39F8E001" w:rsidR="004541D8" w:rsidRDefault="000F4A3D" w:rsidP="005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-1</w:t>
            </w:r>
          </w:p>
        </w:tc>
        <w:tc>
          <w:tcPr>
            <w:tcW w:w="1782" w:type="dxa"/>
            <w:vAlign w:val="center"/>
          </w:tcPr>
          <w:p w14:paraId="180BA924" w14:textId="77777777" w:rsidR="004541D8" w:rsidRDefault="004541D8" w:rsidP="005D71A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  <w:vAlign w:val="center"/>
          </w:tcPr>
          <w:p w14:paraId="12647D68" w14:textId="77777777" w:rsidR="004541D8" w:rsidRDefault="004541D8" w:rsidP="005D71AB">
            <w:pPr>
              <w:rPr>
                <w:rFonts w:ascii="Arial" w:hAnsi="Arial" w:cs="Arial"/>
              </w:rPr>
            </w:pPr>
          </w:p>
        </w:tc>
      </w:tr>
      <w:tr w:rsidR="004541D8" w14:paraId="044FF3A8" w14:textId="77777777" w:rsidTr="009D747B">
        <w:trPr>
          <w:jc w:val="center"/>
        </w:trPr>
        <w:tc>
          <w:tcPr>
            <w:tcW w:w="1044" w:type="dxa"/>
            <w:vAlign w:val="center"/>
          </w:tcPr>
          <w:p w14:paraId="0DD22397" w14:textId="1BB667C6" w:rsidR="004541D8" w:rsidRDefault="000F4A3D" w:rsidP="005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0</w:t>
            </w:r>
          </w:p>
        </w:tc>
        <w:tc>
          <w:tcPr>
            <w:tcW w:w="1782" w:type="dxa"/>
            <w:vAlign w:val="center"/>
          </w:tcPr>
          <w:p w14:paraId="51ABFEF8" w14:textId="77777777" w:rsidR="004541D8" w:rsidRDefault="004541D8" w:rsidP="005D71A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  <w:vAlign w:val="center"/>
          </w:tcPr>
          <w:p w14:paraId="4E6142E4" w14:textId="77777777" w:rsidR="004541D8" w:rsidRDefault="004541D8" w:rsidP="005D71AB">
            <w:pPr>
              <w:rPr>
                <w:rFonts w:ascii="Arial" w:hAnsi="Arial" w:cs="Arial"/>
              </w:rPr>
            </w:pPr>
          </w:p>
        </w:tc>
      </w:tr>
      <w:tr w:rsidR="004541D8" w14:paraId="399E5A10" w14:textId="77777777" w:rsidTr="009D747B">
        <w:trPr>
          <w:jc w:val="center"/>
        </w:trPr>
        <w:tc>
          <w:tcPr>
            <w:tcW w:w="1044" w:type="dxa"/>
            <w:vAlign w:val="center"/>
          </w:tcPr>
          <w:p w14:paraId="0A432ACF" w14:textId="3FB7CF80" w:rsidR="004541D8" w:rsidRDefault="000F4A3D" w:rsidP="005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1</w:t>
            </w:r>
          </w:p>
        </w:tc>
        <w:tc>
          <w:tcPr>
            <w:tcW w:w="1782" w:type="dxa"/>
            <w:vAlign w:val="center"/>
          </w:tcPr>
          <w:p w14:paraId="4DCDF235" w14:textId="77777777" w:rsidR="004541D8" w:rsidRDefault="004541D8" w:rsidP="005D71A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  <w:vAlign w:val="center"/>
          </w:tcPr>
          <w:p w14:paraId="70D1BF21" w14:textId="77777777" w:rsidR="004541D8" w:rsidRDefault="004541D8" w:rsidP="005D71AB">
            <w:pPr>
              <w:rPr>
                <w:rFonts w:ascii="Arial" w:hAnsi="Arial" w:cs="Arial"/>
              </w:rPr>
            </w:pPr>
          </w:p>
        </w:tc>
      </w:tr>
      <w:tr w:rsidR="004541D8" w14:paraId="242002A6" w14:textId="77777777" w:rsidTr="009D747B">
        <w:trPr>
          <w:jc w:val="center"/>
        </w:trPr>
        <w:tc>
          <w:tcPr>
            <w:tcW w:w="1044" w:type="dxa"/>
            <w:vAlign w:val="center"/>
          </w:tcPr>
          <w:p w14:paraId="3052CEF2" w14:textId="09A040AA" w:rsidR="004541D8" w:rsidRDefault="000F4A3D" w:rsidP="005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2</w:t>
            </w:r>
          </w:p>
        </w:tc>
        <w:tc>
          <w:tcPr>
            <w:tcW w:w="1782" w:type="dxa"/>
            <w:vAlign w:val="center"/>
          </w:tcPr>
          <w:p w14:paraId="73D9E331" w14:textId="77777777" w:rsidR="004541D8" w:rsidRDefault="004541D8" w:rsidP="005D71A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  <w:vAlign w:val="center"/>
          </w:tcPr>
          <w:p w14:paraId="08EDC15F" w14:textId="77777777" w:rsidR="004541D8" w:rsidRDefault="004541D8" w:rsidP="005D71AB">
            <w:pPr>
              <w:rPr>
                <w:rFonts w:ascii="Arial" w:hAnsi="Arial" w:cs="Arial"/>
              </w:rPr>
            </w:pPr>
          </w:p>
        </w:tc>
      </w:tr>
      <w:tr w:rsidR="004541D8" w14:paraId="4840F124" w14:textId="77777777" w:rsidTr="009D747B">
        <w:trPr>
          <w:jc w:val="center"/>
        </w:trPr>
        <w:tc>
          <w:tcPr>
            <w:tcW w:w="1044" w:type="dxa"/>
            <w:vAlign w:val="center"/>
          </w:tcPr>
          <w:p w14:paraId="47277B33" w14:textId="63DD6118" w:rsidR="004541D8" w:rsidRDefault="000F4A3D" w:rsidP="005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3</w:t>
            </w:r>
          </w:p>
        </w:tc>
        <w:tc>
          <w:tcPr>
            <w:tcW w:w="1782" w:type="dxa"/>
            <w:vAlign w:val="center"/>
          </w:tcPr>
          <w:p w14:paraId="50AE2007" w14:textId="77777777" w:rsidR="004541D8" w:rsidRDefault="004541D8" w:rsidP="005D71A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  <w:vAlign w:val="center"/>
          </w:tcPr>
          <w:p w14:paraId="430F97D7" w14:textId="77777777" w:rsidR="004541D8" w:rsidRDefault="004541D8" w:rsidP="005D71AB">
            <w:pPr>
              <w:rPr>
                <w:rFonts w:ascii="Arial" w:hAnsi="Arial" w:cs="Arial"/>
              </w:rPr>
            </w:pPr>
          </w:p>
        </w:tc>
      </w:tr>
      <w:tr w:rsidR="004541D8" w14:paraId="7D73D630" w14:textId="77777777" w:rsidTr="009D747B">
        <w:trPr>
          <w:jc w:val="center"/>
        </w:trPr>
        <w:tc>
          <w:tcPr>
            <w:tcW w:w="1044" w:type="dxa"/>
            <w:vAlign w:val="center"/>
          </w:tcPr>
          <w:p w14:paraId="771D1ACD" w14:textId="3EE2BD6B" w:rsidR="004541D8" w:rsidRDefault="000F4A3D" w:rsidP="005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4</w:t>
            </w:r>
          </w:p>
        </w:tc>
        <w:tc>
          <w:tcPr>
            <w:tcW w:w="1782" w:type="dxa"/>
            <w:vAlign w:val="center"/>
          </w:tcPr>
          <w:p w14:paraId="329A15B2" w14:textId="77777777" w:rsidR="004541D8" w:rsidRDefault="004541D8" w:rsidP="005D71A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  <w:vAlign w:val="center"/>
          </w:tcPr>
          <w:p w14:paraId="5C3F24CE" w14:textId="77777777" w:rsidR="004541D8" w:rsidRDefault="004541D8" w:rsidP="005D71AB">
            <w:pPr>
              <w:rPr>
                <w:rFonts w:ascii="Arial" w:hAnsi="Arial" w:cs="Arial"/>
              </w:rPr>
            </w:pPr>
          </w:p>
        </w:tc>
      </w:tr>
      <w:tr w:rsidR="00615076" w14:paraId="00007F9E" w14:textId="77777777" w:rsidTr="009D747B">
        <w:trPr>
          <w:jc w:val="center"/>
        </w:trPr>
        <w:tc>
          <w:tcPr>
            <w:tcW w:w="1044" w:type="dxa"/>
            <w:vAlign w:val="center"/>
          </w:tcPr>
          <w:p w14:paraId="28FB881B" w14:textId="1B899AB3" w:rsidR="00615076" w:rsidRDefault="000F4A3D" w:rsidP="005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5</w:t>
            </w:r>
          </w:p>
        </w:tc>
        <w:tc>
          <w:tcPr>
            <w:tcW w:w="1782" w:type="dxa"/>
            <w:vAlign w:val="center"/>
          </w:tcPr>
          <w:p w14:paraId="54A14734" w14:textId="77777777" w:rsidR="00615076" w:rsidRDefault="00615076" w:rsidP="005D71A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  <w:vAlign w:val="center"/>
          </w:tcPr>
          <w:p w14:paraId="4A357619" w14:textId="77777777" w:rsidR="00615076" w:rsidRDefault="00615076" w:rsidP="005D71AB">
            <w:pPr>
              <w:rPr>
                <w:rFonts w:ascii="Arial" w:hAnsi="Arial" w:cs="Arial"/>
              </w:rPr>
            </w:pPr>
          </w:p>
        </w:tc>
      </w:tr>
    </w:tbl>
    <w:p w14:paraId="273846C1" w14:textId="77777777" w:rsidR="004541D8" w:rsidRDefault="004541D8" w:rsidP="005D71AB">
      <w:pPr>
        <w:rPr>
          <w:rFonts w:ascii="Arial" w:hAnsi="Arial" w:cs="Arial"/>
        </w:rPr>
      </w:pPr>
    </w:p>
    <w:p w14:paraId="6380D73A" w14:textId="77777777" w:rsidR="004541D8" w:rsidRDefault="004541D8" w:rsidP="005D71AB">
      <w:pPr>
        <w:rPr>
          <w:rFonts w:ascii="Arial" w:hAnsi="Arial" w:cs="Arial"/>
        </w:rPr>
      </w:pPr>
    </w:p>
    <w:p w14:paraId="60CDAA41" w14:textId="77777777" w:rsidR="004541D8" w:rsidRDefault="004541D8" w:rsidP="005D71AB">
      <w:pPr>
        <w:rPr>
          <w:rFonts w:ascii="Arial" w:hAnsi="Arial" w:cs="Arial"/>
        </w:rPr>
      </w:pPr>
    </w:p>
    <w:p w14:paraId="4D0965D1" w14:textId="77777777" w:rsidR="004541D8" w:rsidRDefault="004541D8" w:rsidP="005D71AB">
      <w:pPr>
        <w:rPr>
          <w:rFonts w:ascii="Arial" w:hAnsi="Arial" w:cs="Arial"/>
        </w:rPr>
      </w:pPr>
    </w:p>
    <w:p w14:paraId="308FD58E" w14:textId="77777777" w:rsidR="00CC7F68" w:rsidRDefault="00CC7F68" w:rsidP="005D71AB">
      <w:pPr>
        <w:rPr>
          <w:rFonts w:ascii="Arial" w:hAnsi="Arial" w:cs="Arial"/>
        </w:rPr>
      </w:pPr>
    </w:p>
    <w:p w14:paraId="19007757" w14:textId="44D27D0B" w:rsidR="00CC7F68" w:rsidRPr="00B0125B" w:rsidRDefault="00B0125B" w:rsidP="005D71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Fill in the data table below </w:t>
      </w:r>
      <w:r w:rsidR="00201192">
        <w:rPr>
          <w:rFonts w:ascii="Arial" w:hAnsi="Arial" w:cs="Arial"/>
          <w:sz w:val="22"/>
          <w:szCs w:val="22"/>
        </w:rPr>
        <w:t>with the data generated by the equation below.</w:t>
      </w:r>
    </w:p>
    <w:p w14:paraId="41EEF469" w14:textId="77777777" w:rsidR="00CC7F68" w:rsidRDefault="00CC7F68" w:rsidP="005D71AB">
      <w:pPr>
        <w:rPr>
          <w:rFonts w:ascii="Arial" w:hAnsi="Arial" w:cs="Arial"/>
        </w:rPr>
      </w:pPr>
    </w:p>
    <w:p w14:paraId="7C93D378" w14:textId="0549BA91" w:rsidR="004541D8" w:rsidRPr="00FD29CF" w:rsidRDefault="00CC7F68" w:rsidP="005D71AB">
      <w:pPr>
        <w:rPr>
          <w:rFonts w:ascii="Arial" w:hAnsi="Arial" w:cs="Arial"/>
          <w:sz w:val="28"/>
          <w:szCs w:val="28"/>
          <w:vertAlign w:val="superscript"/>
        </w:rPr>
      </w:pPr>
      <w:r w:rsidRPr="00FD29CF">
        <w:rPr>
          <w:rFonts w:ascii="Arial" w:hAnsi="Arial" w:cs="Arial"/>
          <w:sz w:val="28"/>
          <w:szCs w:val="28"/>
        </w:rPr>
        <w:t>Quadratic Equation : y = x</w:t>
      </w:r>
      <w:r w:rsidRPr="00FD29CF">
        <w:rPr>
          <w:rFonts w:ascii="Arial" w:hAnsi="Arial" w:cs="Arial"/>
          <w:sz w:val="28"/>
          <w:szCs w:val="28"/>
          <w:vertAlign w:val="superscript"/>
        </w:rPr>
        <w:t>2</w:t>
      </w:r>
    </w:p>
    <w:p w14:paraId="788712F5" w14:textId="77777777" w:rsidR="00CC7F68" w:rsidRDefault="00CC7F68" w:rsidP="005D71AB">
      <w:pPr>
        <w:rPr>
          <w:rFonts w:ascii="Arial" w:hAnsi="Arial" w:cs="Arial"/>
          <w:vertAlign w:val="superscript"/>
        </w:rPr>
      </w:pP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4"/>
        <w:gridCol w:w="1782"/>
        <w:gridCol w:w="1044"/>
      </w:tblGrid>
      <w:tr w:rsidR="00CC7F68" w14:paraId="05CC10B9" w14:textId="77777777" w:rsidTr="00CC7F68">
        <w:trPr>
          <w:jc w:val="center"/>
        </w:trPr>
        <w:tc>
          <w:tcPr>
            <w:tcW w:w="1044" w:type="dxa"/>
            <w:shd w:val="clear" w:color="auto" w:fill="C6D9F1" w:themeFill="text2" w:themeFillTint="33"/>
            <w:vAlign w:val="center"/>
          </w:tcPr>
          <w:p w14:paraId="22134921" w14:textId="77777777" w:rsidR="00CC7F68" w:rsidRDefault="00CC7F68" w:rsidP="00CC7F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x</w:t>
            </w:r>
          </w:p>
        </w:tc>
        <w:tc>
          <w:tcPr>
            <w:tcW w:w="1782" w:type="dxa"/>
            <w:shd w:val="clear" w:color="auto" w:fill="C6D9F1" w:themeFill="text2" w:themeFillTint="33"/>
            <w:vAlign w:val="center"/>
          </w:tcPr>
          <w:p w14:paraId="58E93733" w14:textId="52FD3BC4" w:rsidR="00CC7F68" w:rsidRDefault="00CC7F68" w:rsidP="00CC7F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y = x</w:t>
            </w:r>
            <w:r w:rsidRPr="00CC7F68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1044" w:type="dxa"/>
            <w:shd w:val="clear" w:color="auto" w:fill="C6D9F1" w:themeFill="text2" w:themeFillTint="33"/>
            <w:vAlign w:val="center"/>
          </w:tcPr>
          <w:p w14:paraId="05F792EC" w14:textId="77777777" w:rsidR="00CC7F68" w:rsidRDefault="00CC7F68" w:rsidP="00CC7F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y</w:t>
            </w:r>
          </w:p>
        </w:tc>
      </w:tr>
      <w:tr w:rsidR="000F4A3D" w14:paraId="6CB383A0" w14:textId="77777777" w:rsidTr="00CC7F68">
        <w:trPr>
          <w:jc w:val="center"/>
        </w:trPr>
        <w:tc>
          <w:tcPr>
            <w:tcW w:w="1044" w:type="dxa"/>
          </w:tcPr>
          <w:p w14:paraId="00AA4A66" w14:textId="392ECE0E" w:rsidR="000F4A3D" w:rsidRDefault="000F4A3D" w:rsidP="00CC7F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-5</w:t>
            </w:r>
          </w:p>
        </w:tc>
        <w:tc>
          <w:tcPr>
            <w:tcW w:w="1782" w:type="dxa"/>
          </w:tcPr>
          <w:p w14:paraId="1FF4DF95" w14:textId="77777777" w:rsidR="000F4A3D" w:rsidRDefault="000F4A3D" w:rsidP="00CC7F68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10321746" w14:textId="77777777" w:rsidR="000F4A3D" w:rsidRDefault="000F4A3D" w:rsidP="00CC7F68">
            <w:pPr>
              <w:rPr>
                <w:rFonts w:ascii="Arial" w:hAnsi="Arial" w:cs="Arial"/>
              </w:rPr>
            </w:pPr>
          </w:p>
        </w:tc>
      </w:tr>
      <w:tr w:rsidR="000F4A3D" w14:paraId="27EA1DC7" w14:textId="77777777" w:rsidTr="00CC7F68">
        <w:trPr>
          <w:jc w:val="center"/>
        </w:trPr>
        <w:tc>
          <w:tcPr>
            <w:tcW w:w="1044" w:type="dxa"/>
          </w:tcPr>
          <w:p w14:paraId="3DCD733E" w14:textId="53A3C387" w:rsidR="000F4A3D" w:rsidRDefault="000F4A3D" w:rsidP="00CC7F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-4</w:t>
            </w:r>
          </w:p>
        </w:tc>
        <w:tc>
          <w:tcPr>
            <w:tcW w:w="1782" w:type="dxa"/>
          </w:tcPr>
          <w:p w14:paraId="0DCAF927" w14:textId="77777777" w:rsidR="000F4A3D" w:rsidRDefault="000F4A3D" w:rsidP="00CC7F68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3EC508A9" w14:textId="77777777" w:rsidR="000F4A3D" w:rsidRDefault="000F4A3D" w:rsidP="00CC7F68">
            <w:pPr>
              <w:rPr>
                <w:rFonts w:ascii="Arial" w:hAnsi="Arial" w:cs="Arial"/>
              </w:rPr>
            </w:pPr>
          </w:p>
        </w:tc>
      </w:tr>
      <w:tr w:rsidR="000F4A3D" w14:paraId="3E1AB0C0" w14:textId="77777777" w:rsidTr="00CC7F68">
        <w:trPr>
          <w:jc w:val="center"/>
        </w:trPr>
        <w:tc>
          <w:tcPr>
            <w:tcW w:w="1044" w:type="dxa"/>
          </w:tcPr>
          <w:p w14:paraId="5B8521B9" w14:textId="4C910715" w:rsidR="000F4A3D" w:rsidRDefault="000F4A3D" w:rsidP="00CC7F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-3</w:t>
            </w:r>
          </w:p>
        </w:tc>
        <w:tc>
          <w:tcPr>
            <w:tcW w:w="1782" w:type="dxa"/>
          </w:tcPr>
          <w:p w14:paraId="1D6BAC85" w14:textId="77777777" w:rsidR="000F4A3D" w:rsidRDefault="000F4A3D" w:rsidP="00CC7F68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46C63CE3" w14:textId="77777777" w:rsidR="000F4A3D" w:rsidRDefault="000F4A3D" w:rsidP="00CC7F68">
            <w:pPr>
              <w:rPr>
                <w:rFonts w:ascii="Arial" w:hAnsi="Arial" w:cs="Arial"/>
              </w:rPr>
            </w:pPr>
          </w:p>
        </w:tc>
      </w:tr>
      <w:tr w:rsidR="000F4A3D" w14:paraId="0967141D" w14:textId="77777777" w:rsidTr="00CC7F68">
        <w:trPr>
          <w:jc w:val="center"/>
        </w:trPr>
        <w:tc>
          <w:tcPr>
            <w:tcW w:w="1044" w:type="dxa"/>
          </w:tcPr>
          <w:p w14:paraId="20FB78E3" w14:textId="72C97FD3" w:rsidR="000F4A3D" w:rsidRDefault="000F4A3D" w:rsidP="00CC7F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-2</w:t>
            </w:r>
          </w:p>
        </w:tc>
        <w:tc>
          <w:tcPr>
            <w:tcW w:w="1782" w:type="dxa"/>
          </w:tcPr>
          <w:p w14:paraId="6A596CB6" w14:textId="77777777" w:rsidR="000F4A3D" w:rsidRDefault="000F4A3D" w:rsidP="00CC7F68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03AC7091" w14:textId="77777777" w:rsidR="000F4A3D" w:rsidRDefault="000F4A3D" w:rsidP="00CC7F68">
            <w:pPr>
              <w:rPr>
                <w:rFonts w:ascii="Arial" w:hAnsi="Arial" w:cs="Arial"/>
              </w:rPr>
            </w:pPr>
          </w:p>
        </w:tc>
      </w:tr>
      <w:tr w:rsidR="000F4A3D" w14:paraId="52D4E217" w14:textId="77777777" w:rsidTr="00CC7F68">
        <w:trPr>
          <w:jc w:val="center"/>
        </w:trPr>
        <w:tc>
          <w:tcPr>
            <w:tcW w:w="1044" w:type="dxa"/>
          </w:tcPr>
          <w:p w14:paraId="527B612B" w14:textId="3739C1A1" w:rsidR="000F4A3D" w:rsidRDefault="000F4A3D" w:rsidP="00CC7F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-1</w:t>
            </w:r>
          </w:p>
        </w:tc>
        <w:tc>
          <w:tcPr>
            <w:tcW w:w="1782" w:type="dxa"/>
          </w:tcPr>
          <w:p w14:paraId="624B9725" w14:textId="77777777" w:rsidR="000F4A3D" w:rsidRDefault="000F4A3D" w:rsidP="00CC7F68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08F24F32" w14:textId="77777777" w:rsidR="000F4A3D" w:rsidRDefault="000F4A3D" w:rsidP="00CC7F68">
            <w:pPr>
              <w:rPr>
                <w:rFonts w:ascii="Arial" w:hAnsi="Arial" w:cs="Arial"/>
              </w:rPr>
            </w:pPr>
          </w:p>
        </w:tc>
      </w:tr>
      <w:tr w:rsidR="000F4A3D" w14:paraId="4D445A0B" w14:textId="77777777" w:rsidTr="00CC7F68">
        <w:trPr>
          <w:jc w:val="center"/>
        </w:trPr>
        <w:tc>
          <w:tcPr>
            <w:tcW w:w="1044" w:type="dxa"/>
          </w:tcPr>
          <w:p w14:paraId="4BF27DA6" w14:textId="3DC6209E" w:rsidR="000F4A3D" w:rsidRDefault="000F4A3D" w:rsidP="00CC7F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0</w:t>
            </w:r>
          </w:p>
        </w:tc>
        <w:tc>
          <w:tcPr>
            <w:tcW w:w="1782" w:type="dxa"/>
          </w:tcPr>
          <w:p w14:paraId="30CB155C" w14:textId="77777777" w:rsidR="000F4A3D" w:rsidRDefault="000F4A3D" w:rsidP="00CC7F68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79FF2BE8" w14:textId="77777777" w:rsidR="000F4A3D" w:rsidRDefault="000F4A3D" w:rsidP="00CC7F68">
            <w:pPr>
              <w:rPr>
                <w:rFonts w:ascii="Arial" w:hAnsi="Arial" w:cs="Arial"/>
              </w:rPr>
            </w:pPr>
          </w:p>
        </w:tc>
      </w:tr>
      <w:tr w:rsidR="000F4A3D" w14:paraId="46D2BAA4" w14:textId="77777777" w:rsidTr="00CC7F68">
        <w:trPr>
          <w:jc w:val="center"/>
        </w:trPr>
        <w:tc>
          <w:tcPr>
            <w:tcW w:w="1044" w:type="dxa"/>
          </w:tcPr>
          <w:p w14:paraId="523F2E17" w14:textId="74DE3326" w:rsidR="000F4A3D" w:rsidRDefault="000F4A3D" w:rsidP="00CC7F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1</w:t>
            </w:r>
          </w:p>
        </w:tc>
        <w:tc>
          <w:tcPr>
            <w:tcW w:w="1782" w:type="dxa"/>
          </w:tcPr>
          <w:p w14:paraId="5CD7F6E1" w14:textId="77777777" w:rsidR="000F4A3D" w:rsidRDefault="000F4A3D" w:rsidP="00CC7F68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6426FD5D" w14:textId="77777777" w:rsidR="000F4A3D" w:rsidRDefault="000F4A3D" w:rsidP="00CC7F68">
            <w:pPr>
              <w:rPr>
                <w:rFonts w:ascii="Arial" w:hAnsi="Arial" w:cs="Arial"/>
              </w:rPr>
            </w:pPr>
          </w:p>
        </w:tc>
      </w:tr>
      <w:tr w:rsidR="000F4A3D" w14:paraId="217087E2" w14:textId="77777777" w:rsidTr="00CC7F68">
        <w:trPr>
          <w:jc w:val="center"/>
        </w:trPr>
        <w:tc>
          <w:tcPr>
            <w:tcW w:w="1044" w:type="dxa"/>
          </w:tcPr>
          <w:p w14:paraId="1D4F07F6" w14:textId="0B5D2C46" w:rsidR="000F4A3D" w:rsidRDefault="000F4A3D" w:rsidP="00CC7F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2</w:t>
            </w:r>
          </w:p>
        </w:tc>
        <w:tc>
          <w:tcPr>
            <w:tcW w:w="1782" w:type="dxa"/>
          </w:tcPr>
          <w:p w14:paraId="7BF12ECC" w14:textId="77777777" w:rsidR="000F4A3D" w:rsidRDefault="000F4A3D" w:rsidP="00CC7F68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6E9D3E6B" w14:textId="77777777" w:rsidR="000F4A3D" w:rsidRDefault="000F4A3D" w:rsidP="00CC7F68">
            <w:pPr>
              <w:rPr>
                <w:rFonts w:ascii="Arial" w:hAnsi="Arial" w:cs="Arial"/>
              </w:rPr>
            </w:pPr>
          </w:p>
        </w:tc>
      </w:tr>
      <w:tr w:rsidR="000F4A3D" w14:paraId="71AB0ECD" w14:textId="77777777" w:rsidTr="00CC7F68">
        <w:trPr>
          <w:jc w:val="center"/>
        </w:trPr>
        <w:tc>
          <w:tcPr>
            <w:tcW w:w="1044" w:type="dxa"/>
          </w:tcPr>
          <w:p w14:paraId="7519AA10" w14:textId="10782976" w:rsidR="000F4A3D" w:rsidRDefault="000F4A3D" w:rsidP="00CC7F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3</w:t>
            </w:r>
          </w:p>
        </w:tc>
        <w:tc>
          <w:tcPr>
            <w:tcW w:w="1782" w:type="dxa"/>
          </w:tcPr>
          <w:p w14:paraId="749E1428" w14:textId="77777777" w:rsidR="000F4A3D" w:rsidRDefault="000F4A3D" w:rsidP="00CC7F68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6F78358B" w14:textId="77777777" w:rsidR="000F4A3D" w:rsidRDefault="000F4A3D" w:rsidP="00CC7F68">
            <w:pPr>
              <w:rPr>
                <w:rFonts w:ascii="Arial" w:hAnsi="Arial" w:cs="Arial"/>
              </w:rPr>
            </w:pPr>
          </w:p>
        </w:tc>
      </w:tr>
      <w:tr w:rsidR="000F4A3D" w14:paraId="2A615F22" w14:textId="77777777" w:rsidTr="00CC7F68">
        <w:trPr>
          <w:jc w:val="center"/>
        </w:trPr>
        <w:tc>
          <w:tcPr>
            <w:tcW w:w="1044" w:type="dxa"/>
          </w:tcPr>
          <w:p w14:paraId="4A63D1AC" w14:textId="6CDB57E6" w:rsidR="000F4A3D" w:rsidRDefault="000F4A3D" w:rsidP="00CC7F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4</w:t>
            </w:r>
          </w:p>
        </w:tc>
        <w:tc>
          <w:tcPr>
            <w:tcW w:w="1782" w:type="dxa"/>
          </w:tcPr>
          <w:p w14:paraId="726F8F6B" w14:textId="77777777" w:rsidR="000F4A3D" w:rsidRDefault="000F4A3D" w:rsidP="00CC7F68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3CDDF734" w14:textId="77777777" w:rsidR="000F4A3D" w:rsidRDefault="000F4A3D" w:rsidP="00CC7F68">
            <w:pPr>
              <w:rPr>
                <w:rFonts w:ascii="Arial" w:hAnsi="Arial" w:cs="Arial"/>
              </w:rPr>
            </w:pPr>
          </w:p>
        </w:tc>
      </w:tr>
    </w:tbl>
    <w:p w14:paraId="255C2214" w14:textId="672ED58D" w:rsidR="00CC7F68" w:rsidRDefault="00421602" w:rsidP="00CC7F68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A9411D6" w14:textId="5FF1CA93" w:rsidR="00CC7F68" w:rsidRPr="00B0125B" w:rsidRDefault="00FC63F2" w:rsidP="00CC7F68">
      <w:pPr>
        <w:rPr>
          <w:rFonts w:ascii="Arial" w:hAnsi="Arial" w:cs="Arial"/>
          <w:sz w:val="22"/>
          <w:szCs w:val="22"/>
        </w:rPr>
      </w:pPr>
      <w:r w:rsidRPr="00B0125B">
        <w:rPr>
          <w:rFonts w:ascii="Arial" w:hAnsi="Arial" w:cs="Arial"/>
          <w:sz w:val="22"/>
          <w:szCs w:val="22"/>
        </w:rPr>
        <w:lastRenderedPageBreak/>
        <w:t>Fill in blanks to correctly represent the graph below.</w:t>
      </w:r>
      <w:r w:rsidR="00B0125B">
        <w:rPr>
          <w:rFonts w:ascii="Arial" w:hAnsi="Arial" w:cs="Arial"/>
          <w:sz w:val="22"/>
          <w:szCs w:val="22"/>
        </w:rPr>
        <w:t xml:space="preserve"> Then fill in the table below the graph with the correct data from the graph.</w:t>
      </w:r>
    </w:p>
    <w:p w14:paraId="4502CFB3" w14:textId="77777777" w:rsidR="00FC63F2" w:rsidRDefault="00FC63F2" w:rsidP="00CC7F68">
      <w:pPr>
        <w:rPr>
          <w:rFonts w:ascii="Arial" w:hAnsi="Arial" w:cs="Arial"/>
        </w:rPr>
      </w:pPr>
    </w:p>
    <w:p w14:paraId="04A8C63B" w14:textId="6520F321" w:rsidR="00BB1EBF" w:rsidRPr="00FD29CF" w:rsidRDefault="00BB1EBF" w:rsidP="00BB1EBF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________  </w:t>
      </w:r>
      <w:r w:rsidR="00FC63F2">
        <w:rPr>
          <w:rFonts w:ascii="Arial" w:hAnsi="Arial" w:cs="Arial"/>
          <w:noProof/>
          <w:sz w:val="28"/>
          <w:szCs w:val="28"/>
        </w:rPr>
        <w:t>Function</w:t>
      </w:r>
      <w:r w:rsidRPr="00FD29CF">
        <w:rPr>
          <w:rFonts w:ascii="Arial" w:hAnsi="Arial" w:cs="Arial"/>
          <w:noProof/>
          <w:sz w:val="28"/>
          <w:szCs w:val="28"/>
        </w:rPr>
        <w:t xml:space="preserve"> : f(x) = </w:t>
      </w:r>
      <w:r>
        <w:rPr>
          <w:rFonts w:ascii="Arial" w:hAnsi="Arial" w:cs="Arial"/>
          <w:noProof/>
          <w:sz w:val="28"/>
          <w:szCs w:val="28"/>
        </w:rPr>
        <w:t>____</w:t>
      </w:r>
    </w:p>
    <w:p w14:paraId="59C97E87" w14:textId="77777777" w:rsidR="00BB1EBF" w:rsidRDefault="00BB1EBF" w:rsidP="00BB1EBF">
      <w:pPr>
        <w:rPr>
          <w:noProof/>
        </w:rPr>
      </w:pPr>
    </w:p>
    <w:p w14:paraId="2207EA9E" w14:textId="77777777" w:rsidR="00BB1EBF" w:rsidRDefault="00BB1EBF" w:rsidP="00BB1EBF">
      <w:pPr>
        <w:rPr>
          <w:noProof/>
        </w:rPr>
      </w:pPr>
      <w:r>
        <w:rPr>
          <w:noProof/>
        </w:rPr>
        <w:drawing>
          <wp:inline distT="0" distB="0" distL="0" distR="0" wp14:anchorId="08F91F5D" wp14:editId="5834DC98">
            <wp:extent cx="3257550" cy="2607032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60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0869E" w14:textId="77777777" w:rsidR="00BB1EBF" w:rsidRDefault="00BB1EBF" w:rsidP="00BB1EBF">
      <w:pPr>
        <w:rPr>
          <w:noProof/>
        </w:rPr>
      </w:pP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4"/>
        <w:gridCol w:w="1782"/>
        <w:gridCol w:w="1044"/>
      </w:tblGrid>
      <w:tr w:rsidR="00EB76A4" w14:paraId="74C7D6B0" w14:textId="77777777" w:rsidTr="009D747B">
        <w:trPr>
          <w:jc w:val="center"/>
        </w:trPr>
        <w:tc>
          <w:tcPr>
            <w:tcW w:w="1044" w:type="dxa"/>
            <w:shd w:val="clear" w:color="auto" w:fill="C6D9F1" w:themeFill="text2" w:themeFillTint="33"/>
            <w:vAlign w:val="center"/>
          </w:tcPr>
          <w:p w14:paraId="2C625372" w14:textId="77777777" w:rsidR="00EB76A4" w:rsidRDefault="00EB76A4" w:rsidP="009D74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x</w:t>
            </w:r>
          </w:p>
        </w:tc>
        <w:tc>
          <w:tcPr>
            <w:tcW w:w="1782" w:type="dxa"/>
            <w:shd w:val="clear" w:color="auto" w:fill="C6D9F1" w:themeFill="text2" w:themeFillTint="33"/>
            <w:vAlign w:val="center"/>
          </w:tcPr>
          <w:p w14:paraId="53281667" w14:textId="191490C7" w:rsidR="00EB76A4" w:rsidRDefault="00EB76A4" w:rsidP="009D74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</w:p>
        </w:tc>
        <w:tc>
          <w:tcPr>
            <w:tcW w:w="1044" w:type="dxa"/>
            <w:shd w:val="clear" w:color="auto" w:fill="C6D9F1" w:themeFill="text2" w:themeFillTint="33"/>
            <w:vAlign w:val="center"/>
          </w:tcPr>
          <w:p w14:paraId="43F04D07" w14:textId="77777777" w:rsidR="00EB76A4" w:rsidRDefault="00EB76A4" w:rsidP="009D74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y</w:t>
            </w:r>
          </w:p>
        </w:tc>
      </w:tr>
      <w:tr w:rsidR="00EB76A4" w14:paraId="0B4D58B0" w14:textId="77777777" w:rsidTr="009D747B">
        <w:trPr>
          <w:jc w:val="center"/>
        </w:trPr>
        <w:tc>
          <w:tcPr>
            <w:tcW w:w="1044" w:type="dxa"/>
          </w:tcPr>
          <w:p w14:paraId="31841347" w14:textId="77777777" w:rsidR="00EB76A4" w:rsidRDefault="00EB76A4" w:rsidP="009D74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-5</w:t>
            </w:r>
          </w:p>
        </w:tc>
        <w:tc>
          <w:tcPr>
            <w:tcW w:w="1782" w:type="dxa"/>
          </w:tcPr>
          <w:p w14:paraId="32E44FA7" w14:textId="77777777" w:rsidR="00EB76A4" w:rsidRDefault="00EB76A4" w:rsidP="009D747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7BD090BB" w14:textId="77777777" w:rsidR="00EB76A4" w:rsidRDefault="00EB76A4" w:rsidP="009D747B">
            <w:pPr>
              <w:rPr>
                <w:rFonts w:ascii="Arial" w:hAnsi="Arial" w:cs="Arial"/>
              </w:rPr>
            </w:pPr>
          </w:p>
        </w:tc>
      </w:tr>
      <w:tr w:rsidR="00EB76A4" w14:paraId="7AA8A104" w14:textId="77777777" w:rsidTr="009D747B">
        <w:trPr>
          <w:jc w:val="center"/>
        </w:trPr>
        <w:tc>
          <w:tcPr>
            <w:tcW w:w="1044" w:type="dxa"/>
          </w:tcPr>
          <w:p w14:paraId="31500A11" w14:textId="77777777" w:rsidR="00EB76A4" w:rsidRDefault="00EB76A4" w:rsidP="009D74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-4</w:t>
            </w:r>
          </w:p>
        </w:tc>
        <w:tc>
          <w:tcPr>
            <w:tcW w:w="1782" w:type="dxa"/>
          </w:tcPr>
          <w:p w14:paraId="669EF581" w14:textId="77777777" w:rsidR="00EB76A4" w:rsidRDefault="00EB76A4" w:rsidP="009D747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7B3D5311" w14:textId="77777777" w:rsidR="00EB76A4" w:rsidRDefault="00EB76A4" w:rsidP="009D747B">
            <w:pPr>
              <w:rPr>
                <w:rFonts w:ascii="Arial" w:hAnsi="Arial" w:cs="Arial"/>
              </w:rPr>
            </w:pPr>
          </w:p>
        </w:tc>
      </w:tr>
      <w:tr w:rsidR="00EB76A4" w14:paraId="75CBB4C7" w14:textId="77777777" w:rsidTr="009D747B">
        <w:trPr>
          <w:jc w:val="center"/>
        </w:trPr>
        <w:tc>
          <w:tcPr>
            <w:tcW w:w="1044" w:type="dxa"/>
          </w:tcPr>
          <w:p w14:paraId="323621BF" w14:textId="77777777" w:rsidR="00EB76A4" w:rsidRDefault="00EB76A4" w:rsidP="009D74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-3</w:t>
            </w:r>
          </w:p>
        </w:tc>
        <w:tc>
          <w:tcPr>
            <w:tcW w:w="1782" w:type="dxa"/>
          </w:tcPr>
          <w:p w14:paraId="61B969A3" w14:textId="77777777" w:rsidR="00EB76A4" w:rsidRDefault="00EB76A4" w:rsidP="009D747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21167679" w14:textId="77777777" w:rsidR="00EB76A4" w:rsidRDefault="00EB76A4" w:rsidP="009D747B">
            <w:pPr>
              <w:rPr>
                <w:rFonts w:ascii="Arial" w:hAnsi="Arial" w:cs="Arial"/>
              </w:rPr>
            </w:pPr>
          </w:p>
        </w:tc>
      </w:tr>
      <w:tr w:rsidR="00EB76A4" w14:paraId="458299F7" w14:textId="77777777" w:rsidTr="009D747B">
        <w:trPr>
          <w:jc w:val="center"/>
        </w:trPr>
        <w:tc>
          <w:tcPr>
            <w:tcW w:w="1044" w:type="dxa"/>
          </w:tcPr>
          <w:p w14:paraId="22E338AC" w14:textId="77777777" w:rsidR="00EB76A4" w:rsidRDefault="00EB76A4" w:rsidP="009D74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-2</w:t>
            </w:r>
          </w:p>
        </w:tc>
        <w:tc>
          <w:tcPr>
            <w:tcW w:w="1782" w:type="dxa"/>
          </w:tcPr>
          <w:p w14:paraId="0201D410" w14:textId="77777777" w:rsidR="00EB76A4" w:rsidRDefault="00EB76A4" w:rsidP="009D747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1B31186C" w14:textId="77777777" w:rsidR="00EB76A4" w:rsidRDefault="00EB76A4" w:rsidP="009D747B">
            <w:pPr>
              <w:rPr>
                <w:rFonts w:ascii="Arial" w:hAnsi="Arial" w:cs="Arial"/>
              </w:rPr>
            </w:pPr>
          </w:p>
        </w:tc>
      </w:tr>
      <w:tr w:rsidR="00EB76A4" w14:paraId="602F9BD7" w14:textId="77777777" w:rsidTr="009D747B">
        <w:trPr>
          <w:jc w:val="center"/>
        </w:trPr>
        <w:tc>
          <w:tcPr>
            <w:tcW w:w="1044" w:type="dxa"/>
          </w:tcPr>
          <w:p w14:paraId="3E596216" w14:textId="77777777" w:rsidR="00EB76A4" w:rsidRDefault="00EB76A4" w:rsidP="009D74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-1</w:t>
            </w:r>
          </w:p>
        </w:tc>
        <w:tc>
          <w:tcPr>
            <w:tcW w:w="1782" w:type="dxa"/>
          </w:tcPr>
          <w:p w14:paraId="0614B92B" w14:textId="77777777" w:rsidR="00EB76A4" w:rsidRDefault="00EB76A4" w:rsidP="009D747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64104B8F" w14:textId="77777777" w:rsidR="00EB76A4" w:rsidRDefault="00EB76A4" w:rsidP="009D747B">
            <w:pPr>
              <w:rPr>
                <w:rFonts w:ascii="Arial" w:hAnsi="Arial" w:cs="Arial"/>
              </w:rPr>
            </w:pPr>
          </w:p>
        </w:tc>
      </w:tr>
      <w:tr w:rsidR="00EB76A4" w14:paraId="3B290660" w14:textId="77777777" w:rsidTr="009D747B">
        <w:trPr>
          <w:jc w:val="center"/>
        </w:trPr>
        <w:tc>
          <w:tcPr>
            <w:tcW w:w="1044" w:type="dxa"/>
          </w:tcPr>
          <w:p w14:paraId="1D7A80B7" w14:textId="77777777" w:rsidR="00EB76A4" w:rsidRDefault="00EB76A4" w:rsidP="009D74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0</w:t>
            </w:r>
          </w:p>
        </w:tc>
        <w:tc>
          <w:tcPr>
            <w:tcW w:w="1782" w:type="dxa"/>
          </w:tcPr>
          <w:p w14:paraId="7FA8BEC0" w14:textId="77777777" w:rsidR="00EB76A4" w:rsidRDefault="00EB76A4" w:rsidP="009D747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07AAB687" w14:textId="77777777" w:rsidR="00EB76A4" w:rsidRDefault="00EB76A4" w:rsidP="009D747B">
            <w:pPr>
              <w:rPr>
                <w:rFonts w:ascii="Arial" w:hAnsi="Arial" w:cs="Arial"/>
              </w:rPr>
            </w:pPr>
          </w:p>
        </w:tc>
      </w:tr>
      <w:tr w:rsidR="00EB76A4" w14:paraId="1C7C0E06" w14:textId="77777777" w:rsidTr="009D747B">
        <w:trPr>
          <w:jc w:val="center"/>
        </w:trPr>
        <w:tc>
          <w:tcPr>
            <w:tcW w:w="1044" w:type="dxa"/>
          </w:tcPr>
          <w:p w14:paraId="2FE66698" w14:textId="77777777" w:rsidR="00EB76A4" w:rsidRDefault="00EB76A4" w:rsidP="009D74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1</w:t>
            </w:r>
          </w:p>
        </w:tc>
        <w:tc>
          <w:tcPr>
            <w:tcW w:w="1782" w:type="dxa"/>
          </w:tcPr>
          <w:p w14:paraId="34FAA744" w14:textId="77777777" w:rsidR="00EB76A4" w:rsidRDefault="00EB76A4" w:rsidP="009D747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0EEFB193" w14:textId="77777777" w:rsidR="00EB76A4" w:rsidRDefault="00EB76A4" w:rsidP="009D747B">
            <w:pPr>
              <w:rPr>
                <w:rFonts w:ascii="Arial" w:hAnsi="Arial" w:cs="Arial"/>
              </w:rPr>
            </w:pPr>
          </w:p>
        </w:tc>
      </w:tr>
      <w:tr w:rsidR="00EB76A4" w14:paraId="6CE740A5" w14:textId="77777777" w:rsidTr="009D747B">
        <w:trPr>
          <w:jc w:val="center"/>
        </w:trPr>
        <w:tc>
          <w:tcPr>
            <w:tcW w:w="1044" w:type="dxa"/>
          </w:tcPr>
          <w:p w14:paraId="5E32C9CE" w14:textId="77777777" w:rsidR="00EB76A4" w:rsidRDefault="00EB76A4" w:rsidP="009D74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2</w:t>
            </w:r>
          </w:p>
        </w:tc>
        <w:tc>
          <w:tcPr>
            <w:tcW w:w="1782" w:type="dxa"/>
          </w:tcPr>
          <w:p w14:paraId="5D74C491" w14:textId="77777777" w:rsidR="00EB76A4" w:rsidRDefault="00EB76A4" w:rsidP="009D747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63A5DB9F" w14:textId="77777777" w:rsidR="00EB76A4" w:rsidRDefault="00EB76A4" w:rsidP="009D747B">
            <w:pPr>
              <w:rPr>
                <w:rFonts w:ascii="Arial" w:hAnsi="Arial" w:cs="Arial"/>
              </w:rPr>
            </w:pPr>
          </w:p>
        </w:tc>
      </w:tr>
      <w:tr w:rsidR="00EB76A4" w14:paraId="48AF0C38" w14:textId="77777777" w:rsidTr="009D747B">
        <w:trPr>
          <w:jc w:val="center"/>
        </w:trPr>
        <w:tc>
          <w:tcPr>
            <w:tcW w:w="1044" w:type="dxa"/>
          </w:tcPr>
          <w:p w14:paraId="7EA7EAA1" w14:textId="77777777" w:rsidR="00EB76A4" w:rsidRDefault="00EB76A4" w:rsidP="009D74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3</w:t>
            </w:r>
          </w:p>
        </w:tc>
        <w:tc>
          <w:tcPr>
            <w:tcW w:w="1782" w:type="dxa"/>
          </w:tcPr>
          <w:p w14:paraId="0AE129E3" w14:textId="77777777" w:rsidR="00EB76A4" w:rsidRDefault="00EB76A4" w:rsidP="009D747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7B10A5A1" w14:textId="77777777" w:rsidR="00EB76A4" w:rsidRDefault="00EB76A4" w:rsidP="009D747B">
            <w:pPr>
              <w:rPr>
                <w:rFonts w:ascii="Arial" w:hAnsi="Arial" w:cs="Arial"/>
              </w:rPr>
            </w:pPr>
          </w:p>
        </w:tc>
      </w:tr>
      <w:tr w:rsidR="00EB76A4" w14:paraId="30C0ED6A" w14:textId="77777777" w:rsidTr="009D747B">
        <w:trPr>
          <w:jc w:val="center"/>
        </w:trPr>
        <w:tc>
          <w:tcPr>
            <w:tcW w:w="1044" w:type="dxa"/>
          </w:tcPr>
          <w:p w14:paraId="7E74AE8F" w14:textId="77777777" w:rsidR="00EB76A4" w:rsidRDefault="00EB76A4" w:rsidP="009D74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4</w:t>
            </w:r>
          </w:p>
        </w:tc>
        <w:tc>
          <w:tcPr>
            <w:tcW w:w="1782" w:type="dxa"/>
          </w:tcPr>
          <w:p w14:paraId="5D59AB91" w14:textId="77777777" w:rsidR="00EB76A4" w:rsidRDefault="00EB76A4" w:rsidP="009D747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5417D12F" w14:textId="77777777" w:rsidR="00EB76A4" w:rsidRDefault="00EB76A4" w:rsidP="009D747B">
            <w:pPr>
              <w:rPr>
                <w:rFonts w:ascii="Arial" w:hAnsi="Arial" w:cs="Arial"/>
              </w:rPr>
            </w:pPr>
          </w:p>
        </w:tc>
      </w:tr>
    </w:tbl>
    <w:p w14:paraId="7D7D1DE6" w14:textId="77777777" w:rsidR="00CC7F68" w:rsidRDefault="00CC7F68" w:rsidP="00CC7F68">
      <w:pPr>
        <w:rPr>
          <w:rFonts w:ascii="Arial" w:hAnsi="Arial" w:cs="Arial"/>
        </w:rPr>
      </w:pPr>
    </w:p>
    <w:p w14:paraId="0DE5392D" w14:textId="77777777" w:rsidR="00CC7F68" w:rsidRDefault="00CC7F68" w:rsidP="00CC7F68">
      <w:pPr>
        <w:rPr>
          <w:rFonts w:ascii="Arial" w:hAnsi="Arial" w:cs="Arial"/>
        </w:rPr>
      </w:pPr>
    </w:p>
    <w:p w14:paraId="6AFDBCFD" w14:textId="77777777" w:rsidR="00BB1EBF" w:rsidRDefault="00BB1EBF" w:rsidP="00CC7F68">
      <w:pPr>
        <w:rPr>
          <w:rFonts w:ascii="Arial" w:hAnsi="Arial" w:cs="Arial"/>
        </w:rPr>
      </w:pPr>
    </w:p>
    <w:p w14:paraId="2348191E" w14:textId="77777777" w:rsidR="00BB1EBF" w:rsidRDefault="00BB1EBF" w:rsidP="00CC7F68">
      <w:pPr>
        <w:rPr>
          <w:rFonts w:ascii="Arial" w:hAnsi="Arial" w:cs="Arial"/>
        </w:rPr>
      </w:pPr>
    </w:p>
    <w:p w14:paraId="1FF85A42" w14:textId="77777777" w:rsidR="00BB1EBF" w:rsidRDefault="00BB1EBF" w:rsidP="00CC7F68">
      <w:pPr>
        <w:rPr>
          <w:rFonts w:ascii="Arial" w:hAnsi="Arial" w:cs="Arial"/>
        </w:rPr>
      </w:pPr>
    </w:p>
    <w:p w14:paraId="15AB5EF6" w14:textId="77777777" w:rsidR="00BB1EBF" w:rsidRDefault="00BB1EBF" w:rsidP="00CC7F68">
      <w:pPr>
        <w:rPr>
          <w:rFonts w:ascii="Arial" w:hAnsi="Arial" w:cs="Arial"/>
        </w:rPr>
      </w:pPr>
    </w:p>
    <w:p w14:paraId="6A66B3B2" w14:textId="77777777" w:rsidR="00BB1EBF" w:rsidRDefault="00BB1EBF" w:rsidP="00CC7F68">
      <w:pPr>
        <w:rPr>
          <w:rFonts w:ascii="Arial" w:hAnsi="Arial" w:cs="Arial"/>
        </w:rPr>
      </w:pPr>
    </w:p>
    <w:p w14:paraId="01089394" w14:textId="77777777" w:rsidR="00BB1EBF" w:rsidRDefault="00BB1EBF" w:rsidP="00CC7F68">
      <w:pPr>
        <w:rPr>
          <w:rFonts w:ascii="Arial" w:hAnsi="Arial" w:cs="Arial"/>
        </w:rPr>
      </w:pPr>
    </w:p>
    <w:p w14:paraId="4112350F" w14:textId="77777777" w:rsidR="00BB1EBF" w:rsidRDefault="00BB1EBF" w:rsidP="00CC7F68">
      <w:pPr>
        <w:rPr>
          <w:rFonts w:ascii="Arial" w:hAnsi="Arial" w:cs="Arial"/>
        </w:rPr>
      </w:pPr>
    </w:p>
    <w:p w14:paraId="728A654D" w14:textId="77777777" w:rsidR="00BB1EBF" w:rsidRDefault="00BB1EBF" w:rsidP="00CC7F68">
      <w:pPr>
        <w:rPr>
          <w:rFonts w:ascii="Arial" w:hAnsi="Arial" w:cs="Arial"/>
        </w:rPr>
      </w:pPr>
    </w:p>
    <w:p w14:paraId="246DFB9A" w14:textId="77777777" w:rsidR="00BB1EBF" w:rsidRDefault="00BB1EBF" w:rsidP="00CC7F68">
      <w:pPr>
        <w:rPr>
          <w:rFonts w:ascii="Arial" w:hAnsi="Arial" w:cs="Arial"/>
        </w:rPr>
      </w:pPr>
    </w:p>
    <w:p w14:paraId="2A5A149E" w14:textId="305E6A88" w:rsidR="00BB1EBF" w:rsidRPr="00EC42BD" w:rsidRDefault="00EC42BD" w:rsidP="00CC7F68">
      <w:pPr>
        <w:rPr>
          <w:rFonts w:ascii="Arial" w:hAnsi="Arial" w:cs="Arial"/>
          <w:sz w:val="22"/>
          <w:szCs w:val="22"/>
        </w:rPr>
      </w:pPr>
      <w:r w:rsidRPr="00EC42BD">
        <w:rPr>
          <w:rFonts w:ascii="Arial" w:hAnsi="Arial" w:cs="Arial"/>
          <w:sz w:val="22"/>
          <w:szCs w:val="22"/>
        </w:rPr>
        <w:lastRenderedPageBreak/>
        <w:t>Label the function type below based on the graph below.</w:t>
      </w:r>
      <w:r>
        <w:rPr>
          <w:rFonts w:ascii="Arial" w:hAnsi="Arial" w:cs="Arial"/>
          <w:sz w:val="22"/>
          <w:szCs w:val="22"/>
        </w:rPr>
        <w:t xml:space="preserve"> Then fill in the data table.</w:t>
      </w:r>
    </w:p>
    <w:p w14:paraId="1FB0910B" w14:textId="77777777" w:rsidR="00EC42BD" w:rsidRDefault="00EC42BD" w:rsidP="00CC7F68">
      <w:pPr>
        <w:rPr>
          <w:rFonts w:ascii="Arial" w:hAnsi="Arial" w:cs="Arial"/>
        </w:rPr>
      </w:pPr>
    </w:p>
    <w:p w14:paraId="2DCF3CC7" w14:textId="5DD6F97C" w:rsidR="00CC7F68" w:rsidRPr="00FD29CF" w:rsidRDefault="001409BC" w:rsidP="00CC7F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___________ </w:t>
      </w:r>
      <w:r w:rsidR="00615076" w:rsidRPr="00FD29CF">
        <w:rPr>
          <w:rFonts w:ascii="Arial" w:hAnsi="Arial" w:cs="Arial"/>
          <w:sz w:val="28"/>
          <w:szCs w:val="28"/>
        </w:rPr>
        <w:t xml:space="preserve"> Function f(x) = x</w:t>
      </w:r>
    </w:p>
    <w:p w14:paraId="05C92091" w14:textId="77777777" w:rsidR="00822D3E" w:rsidRDefault="00822D3E" w:rsidP="00CC7F68">
      <w:pPr>
        <w:rPr>
          <w:rFonts w:ascii="Arial" w:hAnsi="Arial" w:cs="Arial"/>
          <w:noProof/>
        </w:rPr>
      </w:pPr>
    </w:p>
    <w:p w14:paraId="0FF2FDAC" w14:textId="12B9563F" w:rsidR="00822D3E" w:rsidRDefault="00C708D3" w:rsidP="00CC7F6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E9B87A8" wp14:editId="13190BA8">
            <wp:extent cx="3257550" cy="3257550"/>
            <wp:effectExtent l="0" t="0" r="0" b="0"/>
            <wp:docPr id="4" name="Picture 4" descr="C:\Users\dlowry\AppData\Local\Temp\Click to enter Plot 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lowry\AppData\Local\Temp\Click to enter Plot tit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0182" w14:textId="77777777" w:rsidR="00CC7F68" w:rsidRDefault="00CC7F68" w:rsidP="00CC7F68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4"/>
        <w:gridCol w:w="1782"/>
        <w:gridCol w:w="1044"/>
      </w:tblGrid>
      <w:tr w:rsidR="00EC42BD" w14:paraId="1370AC17" w14:textId="77777777" w:rsidTr="009D747B">
        <w:trPr>
          <w:jc w:val="center"/>
        </w:trPr>
        <w:tc>
          <w:tcPr>
            <w:tcW w:w="1044" w:type="dxa"/>
            <w:shd w:val="clear" w:color="auto" w:fill="C6D9F1" w:themeFill="text2" w:themeFillTint="33"/>
            <w:vAlign w:val="center"/>
          </w:tcPr>
          <w:p w14:paraId="0183E28E" w14:textId="77777777" w:rsidR="00EC42BD" w:rsidRDefault="00EC42BD" w:rsidP="009D74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x</w:t>
            </w:r>
          </w:p>
        </w:tc>
        <w:tc>
          <w:tcPr>
            <w:tcW w:w="1782" w:type="dxa"/>
            <w:shd w:val="clear" w:color="auto" w:fill="C6D9F1" w:themeFill="text2" w:themeFillTint="33"/>
            <w:vAlign w:val="center"/>
          </w:tcPr>
          <w:p w14:paraId="3B971390" w14:textId="77777777" w:rsidR="00EC42BD" w:rsidRDefault="00EC42BD" w:rsidP="009D74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</w:p>
        </w:tc>
        <w:tc>
          <w:tcPr>
            <w:tcW w:w="1044" w:type="dxa"/>
            <w:shd w:val="clear" w:color="auto" w:fill="C6D9F1" w:themeFill="text2" w:themeFillTint="33"/>
            <w:vAlign w:val="center"/>
          </w:tcPr>
          <w:p w14:paraId="2DD65B13" w14:textId="77777777" w:rsidR="00EC42BD" w:rsidRDefault="00EC42BD" w:rsidP="009D74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y</w:t>
            </w:r>
          </w:p>
        </w:tc>
      </w:tr>
      <w:tr w:rsidR="00EC42BD" w14:paraId="4882CB2D" w14:textId="77777777" w:rsidTr="009D747B">
        <w:trPr>
          <w:jc w:val="center"/>
        </w:trPr>
        <w:tc>
          <w:tcPr>
            <w:tcW w:w="1044" w:type="dxa"/>
          </w:tcPr>
          <w:p w14:paraId="6486AD12" w14:textId="77777777" w:rsidR="00EC42BD" w:rsidRDefault="00EC42BD" w:rsidP="009D74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-5</w:t>
            </w:r>
          </w:p>
        </w:tc>
        <w:tc>
          <w:tcPr>
            <w:tcW w:w="1782" w:type="dxa"/>
          </w:tcPr>
          <w:p w14:paraId="1DAA66A7" w14:textId="77777777" w:rsidR="00EC42BD" w:rsidRDefault="00EC42BD" w:rsidP="009D747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2D30E9B7" w14:textId="77777777" w:rsidR="00EC42BD" w:rsidRDefault="00EC42BD" w:rsidP="009D747B">
            <w:pPr>
              <w:rPr>
                <w:rFonts w:ascii="Arial" w:hAnsi="Arial" w:cs="Arial"/>
              </w:rPr>
            </w:pPr>
          </w:p>
        </w:tc>
      </w:tr>
      <w:tr w:rsidR="00EC42BD" w14:paraId="279B8159" w14:textId="77777777" w:rsidTr="009D747B">
        <w:trPr>
          <w:jc w:val="center"/>
        </w:trPr>
        <w:tc>
          <w:tcPr>
            <w:tcW w:w="1044" w:type="dxa"/>
          </w:tcPr>
          <w:p w14:paraId="5CB951F1" w14:textId="77777777" w:rsidR="00EC42BD" w:rsidRDefault="00EC42BD" w:rsidP="009D74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-4</w:t>
            </w:r>
          </w:p>
        </w:tc>
        <w:tc>
          <w:tcPr>
            <w:tcW w:w="1782" w:type="dxa"/>
          </w:tcPr>
          <w:p w14:paraId="4C896729" w14:textId="77777777" w:rsidR="00EC42BD" w:rsidRDefault="00EC42BD" w:rsidP="009D747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4E477D37" w14:textId="77777777" w:rsidR="00EC42BD" w:rsidRDefault="00EC42BD" w:rsidP="009D747B">
            <w:pPr>
              <w:rPr>
                <w:rFonts w:ascii="Arial" w:hAnsi="Arial" w:cs="Arial"/>
              </w:rPr>
            </w:pPr>
          </w:p>
        </w:tc>
      </w:tr>
      <w:tr w:rsidR="00EC42BD" w14:paraId="68C2DBCD" w14:textId="77777777" w:rsidTr="009D747B">
        <w:trPr>
          <w:jc w:val="center"/>
        </w:trPr>
        <w:tc>
          <w:tcPr>
            <w:tcW w:w="1044" w:type="dxa"/>
          </w:tcPr>
          <w:p w14:paraId="13BDE90F" w14:textId="77777777" w:rsidR="00EC42BD" w:rsidRDefault="00EC42BD" w:rsidP="009D74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-3</w:t>
            </w:r>
          </w:p>
        </w:tc>
        <w:tc>
          <w:tcPr>
            <w:tcW w:w="1782" w:type="dxa"/>
          </w:tcPr>
          <w:p w14:paraId="77A2A0FD" w14:textId="77777777" w:rsidR="00EC42BD" w:rsidRDefault="00EC42BD" w:rsidP="009D747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3507011F" w14:textId="77777777" w:rsidR="00EC42BD" w:rsidRDefault="00EC42BD" w:rsidP="009D747B">
            <w:pPr>
              <w:rPr>
                <w:rFonts w:ascii="Arial" w:hAnsi="Arial" w:cs="Arial"/>
              </w:rPr>
            </w:pPr>
          </w:p>
        </w:tc>
      </w:tr>
      <w:tr w:rsidR="00EC42BD" w14:paraId="73B51872" w14:textId="77777777" w:rsidTr="009D747B">
        <w:trPr>
          <w:jc w:val="center"/>
        </w:trPr>
        <w:tc>
          <w:tcPr>
            <w:tcW w:w="1044" w:type="dxa"/>
          </w:tcPr>
          <w:p w14:paraId="167723A3" w14:textId="77777777" w:rsidR="00EC42BD" w:rsidRDefault="00EC42BD" w:rsidP="009D74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-2</w:t>
            </w:r>
          </w:p>
        </w:tc>
        <w:tc>
          <w:tcPr>
            <w:tcW w:w="1782" w:type="dxa"/>
          </w:tcPr>
          <w:p w14:paraId="739EE7B9" w14:textId="77777777" w:rsidR="00EC42BD" w:rsidRDefault="00EC42BD" w:rsidP="009D747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322C974C" w14:textId="77777777" w:rsidR="00EC42BD" w:rsidRDefault="00EC42BD" w:rsidP="009D747B">
            <w:pPr>
              <w:rPr>
                <w:rFonts w:ascii="Arial" w:hAnsi="Arial" w:cs="Arial"/>
              </w:rPr>
            </w:pPr>
          </w:p>
        </w:tc>
      </w:tr>
      <w:tr w:rsidR="00EC42BD" w14:paraId="60705D5D" w14:textId="77777777" w:rsidTr="009D747B">
        <w:trPr>
          <w:jc w:val="center"/>
        </w:trPr>
        <w:tc>
          <w:tcPr>
            <w:tcW w:w="1044" w:type="dxa"/>
          </w:tcPr>
          <w:p w14:paraId="0577C574" w14:textId="77777777" w:rsidR="00EC42BD" w:rsidRDefault="00EC42BD" w:rsidP="009D74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-1</w:t>
            </w:r>
          </w:p>
        </w:tc>
        <w:tc>
          <w:tcPr>
            <w:tcW w:w="1782" w:type="dxa"/>
          </w:tcPr>
          <w:p w14:paraId="5EDEA651" w14:textId="77777777" w:rsidR="00EC42BD" w:rsidRDefault="00EC42BD" w:rsidP="009D747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1E9F4D97" w14:textId="77777777" w:rsidR="00EC42BD" w:rsidRDefault="00EC42BD" w:rsidP="009D747B">
            <w:pPr>
              <w:rPr>
                <w:rFonts w:ascii="Arial" w:hAnsi="Arial" w:cs="Arial"/>
              </w:rPr>
            </w:pPr>
          </w:p>
        </w:tc>
      </w:tr>
      <w:tr w:rsidR="00EC42BD" w14:paraId="62B4AD0F" w14:textId="77777777" w:rsidTr="009D747B">
        <w:trPr>
          <w:jc w:val="center"/>
        </w:trPr>
        <w:tc>
          <w:tcPr>
            <w:tcW w:w="1044" w:type="dxa"/>
          </w:tcPr>
          <w:p w14:paraId="51BAABE0" w14:textId="77777777" w:rsidR="00EC42BD" w:rsidRDefault="00EC42BD" w:rsidP="009D74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0</w:t>
            </w:r>
          </w:p>
        </w:tc>
        <w:tc>
          <w:tcPr>
            <w:tcW w:w="1782" w:type="dxa"/>
          </w:tcPr>
          <w:p w14:paraId="01608A38" w14:textId="77777777" w:rsidR="00EC42BD" w:rsidRDefault="00EC42BD" w:rsidP="009D747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6FA331A6" w14:textId="77777777" w:rsidR="00EC42BD" w:rsidRDefault="00EC42BD" w:rsidP="009D747B">
            <w:pPr>
              <w:rPr>
                <w:rFonts w:ascii="Arial" w:hAnsi="Arial" w:cs="Arial"/>
              </w:rPr>
            </w:pPr>
          </w:p>
        </w:tc>
      </w:tr>
      <w:tr w:rsidR="00EC42BD" w14:paraId="6054C70B" w14:textId="77777777" w:rsidTr="009D747B">
        <w:trPr>
          <w:jc w:val="center"/>
        </w:trPr>
        <w:tc>
          <w:tcPr>
            <w:tcW w:w="1044" w:type="dxa"/>
          </w:tcPr>
          <w:p w14:paraId="485FF24A" w14:textId="77777777" w:rsidR="00EC42BD" w:rsidRDefault="00EC42BD" w:rsidP="009D74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1</w:t>
            </w:r>
          </w:p>
        </w:tc>
        <w:tc>
          <w:tcPr>
            <w:tcW w:w="1782" w:type="dxa"/>
          </w:tcPr>
          <w:p w14:paraId="23DED28F" w14:textId="77777777" w:rsidR="00EC42BD" w:rsidRDefault="00EC42BD" w:rsidP="009D747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36406AFA" w14:textId="77777777" w:rsidR="00EC42BD" w:rsidRDefault="00EC42BD" w:rsidP="009D747B">
            <w:pPr>
              <w:rPr>
                <w:rFonts w:ascii="Arial" w:hAnsi="Arial" w:cs="Arial"/>
              </w:rPr>
            </w:pPr>
          </w:p>
        </w:tc>
      </w:tr>
      <w:tr w:rsidR="00EC42BD" w14:paraId="6493E379" w14:textId="77777777" w:rsidTr="009D747B">
        <w:trPr>
          <w:jc w:val="center"/>
        </w:trPr>
        <w:tc>
          <w:tcPr>
            <w:tcW w:w="1044" w:type="dxa"/>
          </w:tcPr>
          <w:p w14:paraId="2F64E31D" w14:textId="77777777" w:rsidR="00EC42BD" w:rsidRDefault="00EC42BD" w:rsidP="009D74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2</w:t>
            </w:r>
          </w:p>
        </w:tc>
        <w:tc>
          <w:tcPr>
            <w:tcW w:w="1782" w:type="dxa"/>
          </w:tcPr>
          <w:p w14:paraId="4C699B83" w14:textId="77777777" w:rsidR="00EC42BD" w:rsidRDefault="00EC42BD" w:rsidP="009D747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0A7FD17A" w14:textId="77777777" w:rsidR="00EC42BD" w:rsidRDefault="00EC42BD" w:rsidP="009D747B">
            <w:pPr>
              <w:rPr>
                <w:rFonts w:ascii="Arial" w:hAnsi="Arial" w:cs="Arial"/>
              </w:rPr>
            </w:pPr>
          </w:p>
        </w:tc>
      </w:tr>
      <w:tr w:rsidR="00EC42BD" w14:paraId="08A3B60D" w14:textId="77777777" w:rsidTr="009D747B">
        <w:trPr>
          <w:jc w:val="center"/>
        </w:trPr>
        <w:tc>
          <w:tcPr>
            <w:tcW w:w="1044" w:type="dxa"/>
          </w:tcPr>
          <w:p w14:paraId="188A94F7" w14:textId="77777777" w:rsidR="00EC42BD" w:rsidRDefault="00EC42BD" w:rsidP="009D74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3</w:t>
            </w:r>
          </w:p>
        </w:tc>
        <w:tc>
          <w:tcPr>
            <w:tcW w:w="1782" w:type="dxa"/>
          </w:tcPr>
          <w:p w14:paraId="178192D0" w14:textId="77777777" w:rsidR="00EC42BD" w:rsidRDefault="00EC42BD" w:rsidP="009D747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60E9E930" w14:textId="77777777" w:rsidR="00EC42BD" w:rsidRDefault="00EC42BD" w:rsidP="009D747B">
            <w:pPr>
              <w:rPr>
                <w:rFonts w:ascii="Arial" w:hAnsi="Arial" w:cs="Arial"/>
              </w:rPr>
            </w:pPr>
          </w:p>
        </w:tc>
      </w:tr>
      <w:tr w:rsidR="00EC42BD" w14:paraId="5CA49113" w14:textId="77777777" w:rsidTr="009D747B">
        <w:trPr>
          <w:jc w:val="center"/>
        </w:trPr>
        <w:tc>
          <w:tcPr>
            <w:tcW w:w="1044" w:type="dxa"/>
          </w:tcPr>
          <w:p w14:paraId="0B8BBB83" w14:textId="77777777" w:rsidR="00EC42BD" w:rsidRDefault="00EC42BD" w:rsidP="009D74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4</w:t>
            </w:r>
          </w:p>
        </w:tc>
        <w:tc>
          <w:tcPr>
            <w:tcW w:w="1782" w:type="dxa"/>
          </w:tcPr>
          <w:p w14:paraId="0AA53934" w14:textId="77777777" w:rsidR="00EC42BD" w:rsidRDefault="00EC42BD" w:rsidP="009D747B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7F904499" w14:textId="77777777" w:rsidR="00EC42BD" w:rsidRDefault="00EC42BD" w:rsidP="009D747B">
            <w:pPr>
              <w:rPr>
                <w:rFonts w:ascii="Arial" w:hAnsi="Arial" w:cs="Arial"/>
              </w:rPr>
            </w:pPr>
          </w:p>
        </w:tc>
      </w:tr>
    </w:tbl>
    <w:p w14:paraId="3BCEA122" w14:textId="77777777" w:rsidR="00CC7F68" w:rsidRDefault="00CC7F68" w:rsidP="00CC7F68">
      <w:pPr>
        <w:rPr>
          <w:rFonts w:ascii="Arial" w:hAnsi="Arial" w:cs="Arial"/>
        </w:rPr>
      </w:pPr>
    </w:p>
    <w:p w14:paraId="01087C13" w14:textId="77777777" w:rsidR="00CC7F68" w:rsidRDefault="00CC7F68" w:rsidP="00CC7F68">
      <w:pPr>
        <w:rPr>
          <w:rFonts w:ascii="Arial" w:hAnsi="Arial" w:cs="Arial"/>
        </w:rPr>
      </w:pPr>
    </w:p>
    <w:p w14:paraId="3D8C8A38" w14:textId="5C4EFF5C" w:rsidR="00CC7F68" w:rsidRDefault="00CC7F68" w:rsidP="00CC7F68">
      <w:pPr>
        <w:rPr>
          <w:rFonts w:ascii="Arial" w:hAnsi="Arial" w:cs="Arial"/>
        </w:rPr>
      </w:pPr>
    </w:p>
    <w:p w14:paraId="211AAC2A" w14:textId="77777777" w:rsidR="00CC7F68" w:rsidRDefault="00CC7F68" w:rsidP="00CC7F68">
      <w:pPr>
        <w:rPr>
          <w:rFonts w:ascii="Arial" w:hAnsi="Arial" w:cs="Arial"/>
        </w:rPr>
      </w:pPr>
    </w:p>
    <w:p w14:paraId="712477A9" w14:textId="77777777" w:rsidR="00F9462F" w:rsidRDefault="00F9462F" w:rsidP="00CC7F68">
      <w:pPr>
        <w:rPr>
          <w:rFonts w:ascii="Arial" w:hAnsi="Arial" w:cs="Arial"/>
        </w:rPr>
      </w:pPr>
    </w:p>
    <w:p w14:paraId="5CD5CAC9" w14:textId="77777777" w:rsidR="00BB1EBF" w:rsidRDefault="00BB1EBF" w:rsidP="00CC7F68">
      <w:pPr>
        <w:rPr>
          <w:rFonts w:ascii="Arial" w:hAnsi="Arial" w:cs="Arial"/>
          <w:noProof/>
          <w:sz w:val="28"/>
          <w:szCs w:val="28"/>
        </w:rPr>
      </w:pPr>
    </w:p>
    <w:p w14:paraId="10D1759C" w14:textId="77777777" w:rsidR="00BB1EBF" w:rsidRDefault="00BB1EBF" w:rsidP="00CC7F68">
      <w:pPr>
        <w:rPr>
          <w:rFonts w:ascii="Arial" w:hAnsi="Arial" w:cs="Arial"/>
          <w:noProof/>
          <w:sz w:val="28"/>
          <w:szCs w:val="28"/>
        </w:rPr>
      </w:pPr>
    </w:p>
    <w:p w14:paraId="7890788B" w14:textId="77777777" w:rsidR="00F9462F" w:rsidRDefault="00F9462F" w:rsidP="00CC7F68">
      <w:pPr>
        <w:rPr>
          <w:noProof/>
        </w:rPr>
      </w:pPr>
    </w:p>
    <w:p w14:paraId="596D6E45" w14:textId="77777777" w:rsidR="00F9462F" w:rsidRDefault="00F9462F" w:rsidP="00CC7F68">
      <w:pPr>
        <w:rPr>
          <w:noProof/>
        </w:rPr>
      </w:pPr>
    </w:p>
    <w:p w14:paraId="562C3DFB" w14:textId="77777777" w:rsidR="00F9462F" w:rsidRDefault="00F9462F" w:rsidP="00CC7F68">
      <w:pPr>
        <w:rPr>
          <w:noProof/>
        </w:rPr>
      </w:pPr>
    </w:p>
    <w:p w14:paraId="7A52BC1E" w14:textId="77777777" w:rsidR="00F9462F" w:rsidRDefault="00F9462F" w:rsidP="00CC7F68">
      <w:pPr>
        <w:rPr>
          <w:noProof/>
        </w:rPr>
      </w:pPr>
    </w:p>
    <w:p w14:paraId="5307C75A" w14:textId="2ADF197A" w:rsidR="00F9462F" w:rsidRDefault="009D747B" w:rsidP="00CC7F68">
      <w:pPr>
        <w:rPr>
          <w:noProof/>
        </w:rPr>
      </w:pPr>
      <w:r>
        <w:rPr>
          <w:noProof/>
        </w:rPr>
        <w:t>Label the equation type below. Then fill in the table and the graph based on the equation.</w:t>
      </w:r>
    </w:p>
    <w:p w14:paraId="4C0D0755" w14:textId="77777777" w:rsidR="009D747B" w:rsidRDefault="009D747B" w:rsidP="00CC7F68">
      <w:pPr>
        <w:rPr>
          <w:noProof/>
          <w:sz w:val="28"/>
          <w:szCs w:val="28"/>
        </w:rPr>
      </w:pPr>
    </w:p>
    <w:p w14:paraId="6C77BCA8" w14:textId="2D4F788E" w:rsidR="00F9462F" w:rsidRPr="00FD29CF" w:rsidRDefault="00A546FA" w:rsidP="00CC7F6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____________ </w:t>
      </w:r>
      <w:r w:rsidR="00F9462F" w:rsidRPr="00FD29CF">
        <w:rPr>
          <w:noProof/>
          <w:sz w:val="28"/>
          <w:szCs w:val="28"/>
        </w:rPr>
        <w:t xml:space="preserve"> Equation : y = 2</w:t>
      </w:r>
      <w:r w:rsidR="00F9462F" w:rsidRPr="00FD29CF">
        <w:rPr>
          <w:noProof/>
          <w:sz w:val="28"/>
          <w:szCs w:val="28"/>
          <w:vertAlign w:val="superscript"/>
        </w:rPr>
        <w:t>x</w:t>
      </w:r>
    </w:p>
    <w:p w14:paraId="73CD42DC" w14:textId="77777777" w:rsidR="00F9462F" w:rsidRDefault="00F9462F" w:rsidP="00421602">
      <w:pPr>
        <w:rPr>
          <w:noProof/>
        </w:rPr>
      </w:pPr>
    </w:p>
    <w:p w14:paraId="248AD4AE" w14:textId="77777777" w:rsidR="00F9462F" w:rsidRDefault="00F9462F" w:rsidP="00421602">
      <w:pPr>
        <w:rPr>
          <w:noProof/>
        </w:rPr>
      </w:pP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4"/>
        <w:gridCol w:w="1782"/>
        <w:gridCol w:w="1044"/>
      </w:tblGrid>
      <w:tr w:rsidR="00F9462F" w14:paraId="0AE29AF5" w14:textId="77777777" w:rsidTr="00F9462F">
        <w:trPr>
          <w:jc w:val="center"/>
        </w:trPr>
        <w:tc>
          <w:tcPr>
            <w:tcW w:w="1044" w:type="dxa"/>
            <w:shd w:val="clear" w:color="auto" w:fill="C6D9F1" w:themeFill="text2" w:themeFillTint="33"/>
            <w:vAlign w:val="center"/>
          </w:tcPr>
          <w:p w14:paraId="7D0DDA45" w14:textId="77777777" w:rsidR="00F9462F" w:rsidRDefault="00F9462F" w:rsidP="00F94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x</w:t>
            </w:r>
          </w:p>
        </w:tc>
        <w:tc>
          <w:tcPr>
            <w:tcW w:w="1782" w:type="dxa"/>
            <w:shd w:val="clear" w:color="auto" w:fill="C6D9F1" w:themeFill="text2" w:themeFillTint="33"/>
            <w:vAlign w:val="center"/>
          </w:tcPr>
          <w:p w14:paraId="177B78B6" w14:textId="3C1F8A44" w:rsidR="00F9462F" w:rsidRDefault="00F9462F" w:rsidP="00F94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y = 2</w:t>
            </w:r>
            <w:r>
              <w:rPr>
                <w:rFonts w:ascii="Arial" w:hAnsi="Arial" w:cs="Arial"/>
                <w:vertAlign w:val="superscript"/>
              </w:rPr>
              <w:t>x</w:t>
            </w:r>
          </w:p>
        </w:tc>
        <w:tc>
          <w:tcPr>
            <w:tcW w:w="1044" w:type="dxa"/>
            <w:shd w:val="clear" w:color="auto" w:fill="C6D9F1" w:themeFill="text2" w:themeFillTint="33"/>
            <w:vAlign w:val="center"/>
          </w:tcPr>
          <w:p w14:paraId="76D2AA77" w14:textId="77777777" w:rsidR="00F9462F" w:rsidRDefault="00F9462F" w:rsidP="00F94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y</w:t>
            </w:r>
          </w:p>
        </w:tc>
      </w:tr>
      <w:tr w:rsidR="000F4A3D" w14:paraId="79BFC410" w14:textId="77777777" w:rsidTr="00F9462F">
        <w:trPr>
          <w:jc w:val="center"/>
        </w:trPr>
        <w:tc>
          <w:tcPr>
            <w:tcW w:w="1044" w:type="dxa"/>
          </w:tcPr>
          <w:p w14:paraId="325F6912" w14:textId="0625B401" w:rsidR="000F4A3D" w:rsidRDefault="000F4A3D" w:rsidP="00F94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-5</w:t>
            </w:r>
          </w:p>
        </w:tc>
        <w:tc>
          <w:tcPr>
            <w:tcW w:w="1782" w:type="dxa"/>
          </w:tcPr>
          <w:p w14:paraId="114E96A2" w14:textId="77777777" w:rsidR="000F4A3D" w:rsidRDefault="000F4A3D" w:rsidP="00F9462F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0EF57615" w14:textId="77777777" w:rsidR="000F4A3D" w:rsidRDefault="000F4A3D" w:rsidP="00F9462F">
            <w:pPr>
              <w:rPr>
                <w:rFonts w:ascii="Arial" w:hAnsi="Arial" w:cs="Arial"/>
              </w:rPr>
            </w:pPr>
          </w:p>
        </w:tc>
      </w:tr>
      <w:tr w:rsidR="000F4A3D" w14:paraId="0A5C9D79" w14:textId="77777777" w:rsidTr="00F9462F">
        <w:trPr>
          <w:jc w:val="center"/>
        </w:trPr>
        <w:tc>
          <w:tcPr>
            <w:tcW w:w="1044" w:type="dxa"/>
          </w:tcPr>
          <w:p w14:paraId="4CD1A21B" w14:textId="6F773957" w:rsidR="000F4A3D" w:rsidRDefault="000F4A3D" w:rsidP="00F94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-4</w:t>
            </w:r>
          </w:p>
        </w:tc>
        <w:tc>
          <w:tcPr>
            <w:tcW w:w="1782" w:type="dxa"/>
          </w:tcPr>
          <w:p w14:paraId="2144CF3C" w14:textId="77777777" w:rsidR="000F4A3D" w:rsidRDefault="000F4A3D" w:rsidP="00F9462F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67CEFA13" w14:textId="77777777" w:rsidR="000F4A3D" w:rsidRDefault="000F4A3D" w:rsidP="00F9462F">
            <w:pPr>
              <w:rPr>
                <w:rFonts w:ascii="Arial" w:hAnsi="Arial" w:cs="Arial"/>
              </w:rPr>
            </w:pPr>
          </w:p>
        </w:tc>
      </w:tr>
      <w:tr w:rsidR="000F4A3D" w14:paraId="215ABF96" w14:textId="77777777" w:rsidTr="00F9462F">
        <w:trPr>
          <w:jc w:val="center"/>
        </w:trPr>
        <w:tc>
          <w:tcPr>
            <w:tcW w:w="1044" w:type="dxa"/>
          </w:tcPr>
          <w:p w14:paraId="1E11D405" w14:textId="4BDFBA89" w:rsidR="000F4A3D" w:rsidRDefault="000F4A3D" w:rsidP="00F94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-3</w:t>
            </w:r>
          </w:p>
        </w:tc>
        <w:tc>
          <w:tcPr>
            <w:tcW w:w="1782" w:type="dxa"/>
          </w:tcPr>
          <w:p w14:paraId="2CFF8BF9" w14:textId="77777777" w:rsidR="000F4A3D" w:rsidRDefault="000F4A3D" w:rsidP="00F9462F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62A9A639" w14:textId="77777777" w:rsidR="000F4A3D" w:rsidRDefault="000F4A3D" w:rsidP="00F9462F">
            <w:pPr>
              <w:rPr>
                <w:rFonts w:ascii="Arial" w:hAnsi="Arial" w:cs="Arial"/>
              </w:rPr>
            </w:pPr>
          </w:p>
        </w:tc>
      </w:tr>
      <w:tr w:rsidR="000F4A3D" w14:paraId="1208C934" w14:textId="77777777" w:rsidTr="00F9462F">
        <w:trPr>
          <w:jc w:val="center"/>
        </w:trPr>
        <w:tc>
          <w:tcPr>
            <w:tcW w:w="1044" w:type="dxa"/>
          </w:tcPr>
          <w:p w14:paraId="3174A008" w14:textId="61040464" w:rsidR="000F4A3D" w:rsidRDefault="000F4A3D" w:rsidP="00F94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-2</w:t>
            </w:r>
          </w:p>
        </w:tc>
        <w:tc>
          <w:tcPr>
            <w:tcW w:w="1782" w:type="dxa"/>
          </w:tcPr>
          <w:p w14:paraId="622C11C5" w14:textId="77777777" w:rsidR="000F4A3D" w:rsidRDefault="000F4A3D" w:rsidP="00F9462F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4FB29B9E" w14:textId="77777777" w:rsidR="000F4A3D" w:rsidRDefault="000F4A3D" w:rsidP="00F9462F">
            <w:pPr>
              <w:rPr>
                <w:rFonts w:ascii="Arial" w:hAnsi="Arial" w:cs="Arial"/>
              </w:rPr>
            </w:pPr>
          </w:p>
        </w:tc>
      </w:tr>
      <w:tr w:rsidR="000F4A3D" w14:paraId="048E3F2B" w14:textId="77777777" w:rsidTr="00F9462F">
        <w:trPr>
          <w:jc w:val="center"/>
        </w:trPr>
        <w:tc>
          <w:tcPr>
            <w:tcW w:w="1044" w:type="dxa"/>
          </w:tcPr>
          <w:p w14:paraId="761B8A55" w14:textId="72295C5F" w:rsidR="000F4A3D" w:rsidRDefault="000F4A3D" w:rsidP="00F94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-1</w:t>
            </w:r>
          </w:p>
        </w:tc>
        <w:tc>
          <w:tcPr>
            <w:tcW w:w="1782" w:type="dxa"/>
          </w:tcPr>
          <w:p w14:paraId="1996D2CC" w14:textId="77777777" w:rsidR="000F4A3D" w:rsidRDefault="000F4A3D" w:rsidP="00F9462F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4A218F96" w14:textId="77777777" w:rsidR="000F4A3D" w:rsidRDefault="000F4A3D" w:rsidP="00F9462F">
            <w:pPr>
              <w:rPr>
                <w:rFonts w:ascii="Arial" w:hAnsi="Arial" w:cs="Arial"/>
              </w:rPr>
            </w:pPr>
          </w:p>
        </w:tc>
      </w:tr>
      <w:tr w:rsidR="000F4A3D" w14:paraId="51D40ADF" w14:textId="77777777" w:rsidTr="00F9462F">
        <w:trPr>
          <w:jc w:val="center"/>
        </w:trPr>
        <w:tc>
          <w:tcPr>
            <w:tcW w:w="1044" w:type="dxa"/>
          </w:tcPr>
          <w:p w14:paraId="601A07A5" w14:textId="37C9A5DE" w:rsidR="000F4A3D" w:rsidRDefault="000F4A3D" w:rsidP="00F94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0</w:t>
            </w:r>
          </w:p>
        </w:tc>
        <w:tc>
          <w:tcPr>
            <w:tcW w:w="1782" w:type="dxa"/>
          </w:tcPr>
          <w:p w14:paraId="61A43987" w14:textId="77777777" w:rsidR="000F4A3D" w:rsidRDefault="000F4A3D" w:rsidP="00F9462F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743FE228" w14:textId="77777777" w:rsidR="000F4A3D" w:rsidRDefault="000F4A3D" w:rsidP="00F9462F">
            <w:pPr>
              <w:rPr>
                <w:rFonts w:ascii="Arial" w:hAnsi="Arial" w:cs="Arial"/>
              </w:rPr>
            </w:pPr>
          </w:p>
        </w:tc>
      </w:tr>
      <w:tr w:rsidR="000F4A3D" w14:paraId="164D2154" w14:textId="77777777" w:rsidTr="00F9462F">
        <w:trPr>
          <w:jc w:val="center"/>
        </w:trPr>
        <w:tc>
          <w:tcPr>
            <w:tcW w:w="1044" w:type="dxa"/>
          </w:tcPr>
          <w:p w14:paraId="4EB1EE0B" w14:textId="4DED0B24" w:rsidR="000F4A3D" w:rsidRDefault="000F4A3D" w:rsidP="00F94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1</w:t>
            </w:r>
          </w:p>
        </w:tc>
        <w:tc>
          <w:tcPr>
            <w:tcW w:w="1782" w:type="dxa"/>
          </w:tcPr>
          <w:p w14:paraId="1B05FE74" w14:textId="77777777" w:rsidR="000F4A3D" w:rsidRDefault="000F4A3D" w:rsidP="00F9462F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4FFF758A" w14:textId="77777777" w:rsidR="000F4A3D" w:rsidRDefault="000F4A3D" w:rsidP="00F9462F">
            <w:pPr>
              <w:rPr>
                <w:rFonts w:ascii="Arial" w:hAnsi="Arial" w:cs="Arial"/>
              </w:rPr>
            </w:pPr>
          </w:p>
        </w:tc>
      </w:tr>
      <w:tr w:rsidR="000F4A3D" w14:paraId="31A63BE8" w14:textId="77777777" w:rsidTr="00F9462F">
        <w:trPr>
          <w:jc w:val="center"/>
        </w:trPr>
        <w:tc>
          <w:tcPr>
            <w:tcW w:w="1044" w:type="dxa"/>
          </w:tcPr>
          <w:p w14:paraId="2804401A" w14:textId="19D14796" w:rsidR="000F4A3D" w:rsidRDefault="000F4A3D" w:rsidP="00F94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2</w:t>
            </w:r>
          </w:p>
        </w:tc>
        <w:tc>
          <w:tcPr>
            <w:tcW w:w="1782" w:type="dxa"/>
          </w:tcPr>
          <w:p w14:paraId="461BDBD8" w14:textId="77777777" w:rsidR="000F4A3D" w:rsidRDefault="000F4A3D" w:rsidP="00F9462F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35CDC25D" w14:textId="77777777" w:rsidR="000F4A3D" w:rsidRDefault="000F4A3D" w:rsidP="00F9462F">
            <w:pPr>
              <w:rPr>
                <w:rFonts w:ascii="Arial" w:hAnsi="Arial" w:cs="Arial"/>
              </w:rPr>
            </w:pPr>
          </w:p>
        </w:tc>
      </w:tr>
      <w:tr w:rsidR="000F4A3D" w14:paraId="27903D51" w14:textId="77777777" w:rsidTr="00F9462F">
        <w:trPr>
          <w:jc w:val="center"/>
        </w:trPr>
        <w:tc>
          <w:tcPr>
            <w:tcW w:w="1044" w:type="dxa"/>
          </w:tcPr>
          <w:p w14:paraId="5155101E" w14:textId="0CB4015D" w:rsidR="000F4A3D" w:rsidRDefault="000F4A3D" w:rsidP="00F94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3</w:t>
            </w:r>
          </w:p>
        </w:tc>
        <w:tc>
          <w:tcPr>
            <w:tcW w:w="1782" w:type="dxa"/>
          </w:tcPr>
          <w:p w14:paraId="47582AC3" w14:textId="77777777" w:rsidR="000F4A3D" w:rsidRDefault="000F4A3D" w:rsidP="00F9462F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1C6D48D8" w14:textId="77777777" w:rsidR="000F4A3D" w:rsidRDefault="000F4A3D" w:rsidP="00F9462F">
            <w:pPr>
              <w:rPr>
                <w:rFonts w:ascii="Arial" w:hAnsi="Arial" w:cs="Arial"/>
              </w:rPr>
            </w:pPr>
          </w:p>
        </w:tc>
      </w:tr>
      <w:tr w:rsidR="000F4A3D" w14:paraId="05E9D6E0" w14:textId="77777777" w:rsidTr="00F9462F">
        <w:trPr>
          <w:jc w:val="center"/>
        </w:trPr>
        <w:tc>
          <w:tcPr>
            <w:tcW w:w="1044" w:type="dxa"/>
          </w:tcPr>
          <w:p w14:paraId="638D24C4" w14:textId="70A50547" w:rsidR="000F4A3D" w:rsidRDefault="000F4A3D" w:rsidP="00F94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4</w:t>
            </w:r>
          </w:p>
        </w:tc>
        <w:tc>
          <w:tcPr>
            <w:tcW w:w="1782" w:type="dxa"/>
          </w:tcPr>
          <w:p w14:paraId="38C852F6" w14:textId="77777777" w:rsidR="000F4A3D" w:rsidRDefault="000F4A3D" w:rsidP="00F9462F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78238673" w14:textId="77777777" w:rsidR="000F4A3D" w:rsidRDefault="000F4A3D" w:rsidP="00F9462F">
            <w:pPr>
              <w:rPr>
                <w:rFonts w:ascii="Arial" w:hAnsi="Arial" w:cs="Arial"/>
              </w:rPr>
            </w:pPr>
          </w:p>
        </w:tc>
      </w:tr>
      <w:tr w:rsidR="000F4A3D" w14:paraId="5720751A" w14:textId="77777777" w:rsidTr="00F9462F">
        <w:trPr>
          <w:jc w:val="center"/>
        </w:trPr>
        <w:tc>
          <w:tcPr>
            <w:tcW w:w="1044" w:type="dxa"/>
          </w:tcPr>
          <w:p w14:paraId="0D1952A6" w14:textId="05C8735A" w:rsidR="000F4A3D" w:rsidRDefault="000F4A3D" w:rsidP="00F94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5</w:t>
            </w:r>
          </w:p>
        </w:tc>
        <w:tc>
          <w:tcPr>
            <w:tcW w:w="1782" w:type="dxa"/>
          </w:tcPr>
          <w:p w14:paraId="1F846F77" w14:textId="77777777" w:rsidR="000F4A3D" w:rsidRDefault="000F4A3D" w:rsidP="00F9462F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36B4F4CF" w14:textId="77777777" w:rsidR="000F4A3D" w:rsidRDefault="000F4A3D" w:rsidP="00F9462F">
            <w:pPr>
              <w:rPr>
                <w:rFonts w:ascii="Arial" w:hAnsi="Arial" w:cs="Arial"/>
              </w:rPr>
            </w:pPr>
          </w:p>
        </w:tc>
      </w:tr>
    </w:tbl>
    <w:p w14:paraId="1767174A" w14:textId="77777777" w:rsidR="00BD6D12" w:rsidRDefault="00BD6D12" w:rsidP="00421602">
      <w:pPr>
        <w:rPr>
          <w:noProof/>
        </w:rPr>
      </w:pPr>
    </w:p>
    <w:p w14:paraId="68F52B33" w14:textId="1C51A5FA" w:rsidR="00BD6D12" w:rsidRDefault="00BD6D12" w:rsidP="00421602">
      <w:pPr>
        <w:rPr>
          <w:noProof/>
        </w:rPr>
      </w:pPr>
      <w:r>
        <w:rPr>
          <w:noProof/>
        </w:rPr>
        <w:drawing>
          <wp:inline distT="0" distB="0" distL="0" distR="0" wp14:anchorId="043B4637" wp14:editId="35205C30">
            <wp:extent cx="3257550" cy="4861637"/>
            <wp:effectExtent l="0" t="0" r="0" b="0"/>
            <wp:docPr id="7" name="Picture 7" descr="C:\Users\dlowry\AppData\Local\Temp\undefin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lowry\AppData\Local\Temp\undefined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86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F2E85" w14:textId="77777777" w:rsidR="009D747B" w:rsidRDefault="009D747B" w:rsidP="00421602">
      <w:pPr>
        <w:rPr>
          <w:noProof/>
        </w:rPr>
      </w:pPr>
    </w:p>
    <w:p w14:paraId="7ED8900F" w14:textId="4C00B9AD" w:rsidR="009D747B" w:rsidRDefault="009D747B" w:rsidP="00421602">
      <w:pPr>
        <w:rPr>
          <w:noProof/>
        </w:rPr>
      </w:pPr>
      <w:r>
        <w:rPr>
          <w:noProof/>
        </w:rPr>
        <w:t>Create your own function of any type th</w:t>
      </w:r>
      <w:r w:rsidR="00D26279">
        <w:rPr>
          <w:noProof/>
        </w:rPr>
        <w:t>en label the function, fill in t</w:t>
      </w:r>
      <w:r>
        <w:rPr>
          <w:noProof/>
        </w:rPr>
        <w:t>he data table below and graph the function on the graph below.</w:t>
      </w:r>
    </w:p>
    <w:p w14:paraId="551B9771" w14:textId="77777777" w:rsidR="009D747B" w:rsidRDefault="009D747B" w:rsidP="00421602">
      <w:pPr>
        <w:rPr>
          <w:noProof/>
        </w:rPr>
      </w:pPr>
    </w:p>
    <w:p w14:paraId="6C79ED7D" w14:textId="2A196B23" w:rsidR="00D26279" w:rsidRDefault="00D26279" w:rsidP="00D262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  Function ________</w:t>
      </w:r>
    </w:p>
    <w:p w14:paraId="26027E2B" w14:textId="77777777" w:rsidR="00D26279" w:rsidRDefault="00D26279" w:rsidP="00D26279">
      <w:pPr>
        <w:rPr>
          <w:rFonts w:ascii="Arial" w:hAnsi="Arial" w:cs="Arial"/>
          <w:sz w:val="28"/>
          <w:szCs w:val="28"/>
        </w:rPr>
      </w:pPr>
    </w:p>
    <w:p w14:paraId="48AF04B9" w14:textId="77777777" w:rsidR="00D26279" w:rsidRDefault="00D26279" w:rsidP="00D26279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4"/>
        <w:gridCol w:w="1782"/>
        <w:gridCol w:w="1044"/>
      </w:tblGrid>
      <w:tr w:rsidR="00D26279" w14:paraId="66D3C30A" w14:textId="77777777" w:rsidTr="00705BF2">
        <w:trPr>
          <w:jc w:val="center"/>
        </w:trPr>
        <w:tc>
          <w:tcPr>
            <w:tcW w:w="1044" w:type="dxa"/>
            <w:shd w:val="clear" w:color="auto" w:fill="C6D9F1" w:themeFill="text2" w:themeFillTint="33"/>
            <w:vAlign w:val="center"/>
          </w:tcPr>
          <w:p w14:paraId="41750F1C" w14:textId="77777777" w:rsidR="00D26279" w:rsidRDefault="00D26279" w:rsidP="00705B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x</w:t>
            </w:r>
          </w:p>
        </w:tc>
        <w:tc>
          <w:tcPr>
            <w:tcW w:w="1782" w:type="dxa"/>
            <w:shd w:val="clear" w:color="auto" w:fill="C6D9F1" w:themeFill="text2" w:themeFillTint="33"/>
            <w:vAlign w:val="center"/>
          </w:tcPr>
          <w:p w14:paraId="42D18082" w14:textId="77777777" w:rsidR="00D26279" w:rsidRDefault="00D26279" w:rsidP="00705B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</w:p>
        </w:tc>
        <w:tc>
          <w:tcPr>
            <w:tcW w:w="1044" w:type="dxa"/>
            <w:shd w:val="clear" w:color="auto" w:fill="C6D9F1" w:themeFill="text2" w:themeFillTint="33"/>
            <w:vAlign w:val="center"/>
          </w:tcPr>
          <w:p w14:paraId="7A3BE52C" w14:textId="77777777" w:rsidR="00D26279" w:rsidRDefault="00D26279" w:rsidP="00705B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y</w:t>
            </w:r>
          </w:p>
        </w:tc>
      </w:tr>
      <w:tr w:rsidR="00D26279" w14:paraId="6AF532D4" w14:textId="77777777" w:rsidTr="00705BF2">
        <w:trPr>
          <w:jc w:val="center"/>
        </w:trPr>
        <w:tc>
          <w:tcPr>
            <w:tcW w:w="1044" w:type="dxa"/>
          </w:tcPr>
          <w:p w14:paraId="64EE52C9" w14:textId="5786DFC4" w:rsidR="00D26279" w:rsidRDefault="00D26279" w:rsidP="00705BF2">
            <w:pPr>
              <w:rPr>
                <w:rFonts w:ascii="Arial" w:hAnsi="Arial" w:cs="Arial"/>
              </w:rPr>
            </w:pPr>
          </w:p>
        </w:tc>
        <w:tc>
          <w:tcPr>
            <w:tcW w:w="1782" w:type="dxa"/>
          </w:tcPr>
          <w:p w14:paraId="25EAE866" w14:textId="77777777" w:rsidR="00D26279" w:rsidRDefault="00D26279" w:rsidP="00705BF2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3FE262CD" w14:textId="77777777" w:rsidR="00D26279" w:rsidRDefault="00D26279" w:rsidP="00705BF2">
            <w:pPr>
              <w:rPr>
                <w:rFonts w:ascii="Arial" w:hAnsi="Arial" w:cs="Arial"/>
              </w:rPr>
            </w:pPr>
          </w:p>
        </w:tc>
      </w:tr>
      <w:tr w:rsidR="00D26279" w14:paraId="78414700" w14:textId="77777777" w:rsidTr="00705BF2">
        <w:trPr>
          <w:jc w:val="center"/>
        </w:trPr>
        <w:tc>
          <w:tcPr>
            <w:tcW w:w="1044" w:type="dxa"/>
          </w:tcPr>
          <w:p w14:paraId="5BABDF7B" w14:textId="6C4345EE" w:rsidR="00D26279" w:rsidRDefault="00D26279" w:rsidP="00705BF2">
            <w:pPr>
              <w:rPr>
                <w:rFonts w:ascii="Arial" w:hAnsi="Arial" w:cs="Arial"/>
              </w:rPr>
            </w:pPr>
          </w:p>
        </w:tc>
        <w:tc>
          <w:tcPr>
            <w:tcW w:w="1782" w:type="dxa"/>
          </w:tcPr>
          <w:p w14:paraId="6BA9643F" w14:textId="77777777" w:rsidR="00D26279" w:rsidRDefault="00D26279" w:rsidP="00705BF2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5C77BAAC" w14:textId="77777777" w:rsidR="00D26279" w:rsidRDefault="00D26279" w:rsidP="00705BF2">
            <w:pPr>
              <w:rPr>
                <w:rFonts w:ascii="Arial" w:hAnsi="Arial" w:cs="Arial"/>
              </w:rPr>
            </w:pPr>
          </w:p>
        </w:tc>
      </w:tr>
      <w:tr w:rsidR="00D26279" w14:paraId="46A5AF07" w14:textId="77777777" w:rsidTr="00705BF2">
        <w:trPr>
          <w:jc w:val="center"/>
        </w:trPr>
        <w:tc>
          <w:tcPr>
            <w:tcW w:w="1044" w:type="dxa"/>
          </w:tcPr>
          <w:p w14:paraId="7B4DC821" w14:textId="6BDEB298" w:rsidR="00D26279" w:rsidRDefault="00D26279" w:rsidP="00705BF2">
            <w:pPr>
              <w:rPr>
                <w:rFonts w:ascii="Arial" w:hAnsi="Arial" w:cs="Arial"/>
              </w:rPr>
            </w:pPr>
          </w:p>
        </w:tc>
        <w:tc>
          <w:tcPr>
            <w:tcW w:w="1782" w:type="dxa"/>
          </w:tcPr>
          <w:p w14:paraId="72038103" w14:textId="77777777" w:rsidR="00D26279" w:rsidRDefault="00D26279" w:rsidP="00705BF2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0B794701" w14:textId="77777777" w:rsidR="00D26279" w:rsidRDefault="00D26279" w:rsidP="00705BF2">
            <w:pPr>
              <w:rPr>
                <w:rFonts w:ascii="Arial" w:hAnsi="Arial" w:cs="Arial"/>
              </w:rPr>
            </w:pPr>
          </w:p>
        </w:tc>
      </w:tr>
      <w:tr w:rsidR="00D26279" w14:paraId="26B4CD69" w14:textId="77777777" w:rsidTr="00705BF2">
        <w:trPr>
          <w:jc w:val="center"/>
        </w:trPr>
        <w:tc>
          <w:tcPr>
            <w:tcW w:w="1044" w:type="dxa"/>
          </w:tcPr>
          <w:p w14:paraId="5D388C30" w14:textId="59766A3A" w:rsidR="00D26279" w:rsidRDefault="00D26279" w:rsidP="00705BF2">
            <w:pPr>
              <w:rPr>
                <w:rFonts w:ascii="Arial" w:hAnsi="Arial" w:cs="Arial"/>
              </w:rPr>
            </w:pPr>
          </w:p>
        </w:tc>
        <w:tc>
          <w:tcPr>
            <w:tcW w:w="1782" w:type="dxa"/>
          </w:tcPr>
          <w:p w14:paraId="5D66F5D0" w14:textId="77777777" w:rsidR="00D26279" w:rsidRDefault="00D26279" w:rsidP="00705BF2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51F10760" w14:textId="77777777" w:rsidR="00D26279" w:rsidRDefault="00D26279" w:rsidP="00705BF2">
            <w:pPr>
              <w:rPr>
                <w:rFonts w:ascii="Arial" w:hAnsi="Arial" w:cs="Arial"/>
              </w:rPr>
            </w:pPr>
          </w:p>
        </w:tc>
      </w:tr>
      <w:tr w:rsidR="00D26279" w14:paraId="6865F7A4" w14:textId="77777777" w:rsidTr="00705BF2">
        <w:trPr>
          <w:jc w:val="center"/>
        </w:trPr>
        <w:tc>
          <w:tcPr>
            <w:tcW w:w="1044" w:type="dxa"/>
          </w:tcPr>
          <w:p w14:paraId="0138FF54" w14:textId="2ED61A66" w:rsidR="00D26279" w:rsidRDefault="00D26279" w:rsidP="00705BF2">
            <w:pPr>
              <w:rPr>
                <w:rFonts w:ascii="Arial" w:hAnsi="Arial" w:cs="Arial"/>
              </w:rPr>
            </w:pPr>
          </w:p>
        </w:tc>
        <w:tc>
          <w:tcPr>
            <w:tcW w:w="1782" w:type="dxa"/>
          </w:tcPr>
          <w:p w14:paraId="02A7E640" w14:textId="77777777" w:rsidR="00D26279" w:rsidRDefault="00D26279" w:rsidP="00705BF2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7E38E995" w14:textId="77777777" w:rsidR="00D26279" w:rsidRDefault="00D26279" w:rsidP="00705BF2">
            <w:pPr>
              <w:rPr>
                <w:rFonts w:ascii="Arial" w:hAnsi="Arial" w:cs="Arial"/>
              </w:rPr>
            </w:pPr>
          </w:p>
        </w:tc>
      </w:tr>
      <w:tr w:rsidR="00D26279" w14:paraId="68051C24" w14:textId="77777777" w:rsidTr="00705BF2">
        <w:trPr>
          <w:jc w:val="center"/>
        </w:trPr>
        <w:tc>
          <w:tcPr>
            <w:tcW w:w="1044" w:type="dxa"/>
          </w:tcPr>
          <w:p w14:paraId="2ADA3F7F" w14:textId="66BF8109" w:rsidR="00D26279" w:rsidRDefault="00D26279" w:rsidP="00705BF2">
            <w:pPr>
              <w:rPr>
                <w:rFonts w:ascii="Arial" w:hAnsi="Arial" w:cs="Arial"/>
              </w:rPr>
            </w:pPr>
          </w:p>
        </w:tc>
        <w:tc>
          <w:tcPr>
            <w:tcW w:w="1782" w:type="dxa"/>
          </w:tcPr>
          <w:p w14:paraId="11C2BAB7" w14:textId="77777777" w:rsidR="00D26279" w:rsidRDefault="00D26279" w:rsidP="00705BF2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7681AE35" w14:textId="77777777" w:rsidR="00D26279" w:rsidRDefault="00D26279" w:rsidP="00705BF2">
            <w:pPr>
              <w:rPr>
                <w:rFonts w:ascii="Arial" w:hAnsi="Arial" w:cs="Arial"/>
              </w:rPr>
            </w:pPr>
          </w:p>
        </w:tc>
      </w:tr>
      <w:tr w:rsidR="00D26279" w14:paraId="57AA8F93" w14:textId="77777777" w:rsidTr="00705BF2">
        <w:trPr>
          <w:jc w:val="center"/>
        </w:trPr>
        <w:tc>
          <w:tcPr>
            <w:tcW w:w="1044" w:type="dxa"/>
          </w:tcPr>
          <w:p w14:paraId="271578B5" w14:textId="5BC62922" w:rsidR="00D26279" w:rsidRDefault="00D26279" w:rsidP="00705BF2">
            <w:pPr>
              <w:rPr>
                <w:rFonts w:ascii="Arial" w:hAnsi="Arial" w:cs="Arial"/>
              </w:rPr>
            </w:pPr>
          </w:p>
        </w:tc>
        <w:tc>
          <w:tcPr>
            <w:tcW w:w="1782" w:type="dxa"/>
          </w:tcPr>
          <w:p w14:paraId="7DC4733E" w14:textId="77777777" w:rsidR="00D26279" w:rsidRDefault="00D26279" w:rsidP="00705BF2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74861A44" w14:textId="77777777" w:rsidR="00D26279" w:rsidRDefault="00D26279" w:rsidP="00705BF2">
            <w:pPr>
              <w:rPr>
                <w:rFonts w:ascii="Arial" w:hAnsi="Arial" w:cs="Arial"/>
              </w:rPr>
            </w:pPr>
          </w:p>
        </w:tc>
      </w:tr>
      <w:tr w:rsidR="00D26279" w14:paraId="4061E91B" w14:textId="77777777" w:rsidTr="00705BF2">
        <w:trPr>
          <w:jc w:val="center"/>
        </w:trPr>
        <w:tc>
          <w:tcPr>
            <w:tcW w:w="1044" w:type="dxa"/>
          </w:tcPr>
          <w:p w14:paraId="4552D165" w14:textId="5C24E8A6" w:rsidR="00D26279" w:rsidRDefault="00D26279" w:rsidP="00705BF2">
            <w:pPr>
              <w:rPr>
                <w:rFonts w:ascii="Arial" w:hAnsi="Arial" w:cs="Arial"/>
              </w:rPr>
            </w:pPr>
          </w:p>
        </w:tc>
        <w:tc>
          <w:tcPr>
            <w:tcW w:w="1782" w:type="dxa"/>
          </w:tcPr>
          <w:p w14:paraId="1537E51D" w14:textId="77777777" w:rsidR="00D26279" w:rsidRDefault="00D26279" w:rsidP="00705BF2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1C5D3FB6" w14:textId="77777777" w:rsidR="00D26279" w:rsidRDefault="00D26279" w:rsidP="00705BF2">
            <w:pPr>
              <w:rPr>
                <w:rFonts w:ascii="Arial" w:hAnsi="Arial" w:cs="Arial"/>
              </w:rPr>
            </w:pPr>
          </w:p>
        </w:tc>
      </w:tr>
      <w:tr w:rsidR="00D26279" w14:paraId="01E70D6B" w14:textId="77777777" w:rsidTr="00705BF2">
        <w:trPr>
          <w:jc w:val="center"/>
        </w:trPr>
        <w:tc>
          <w:tcPr>
            <w:tcW w:w="1044" w:type="dxa"/>
          </w:tcPr>
          <w:p w14:paraId="07388F4C" w14:textId="0EFE0658" w:rsidR="00D26279" w:rsidRDefault="00D26279" w:rsidP="00705BF2">
            <w:pPr>
              <w:rPr>
                <w:rFonts w:ascii="Arial" w:hAnsi="Arial" w:cs="Arial"/>
              </w:rPr>
            </w:pPr>
          </w:p>
        </w:tc>
        <w:tc>
          <w:tcPr>
            <w:tcW w:w="1782" w:type="dxa"/>
          </w:tcPr>
          <w:p w14:paraId="1FDE0BF6" w14:textId="77777777" w:rsidR="00D26279" w:rsidRDefault="00D26279" w:rsidP="00705BF2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247D9C6F" w14:textId="77777777" w:rsidR="00D26279" w:rsidRDefault="00D26279" w:rsidP="00705BF2">
            <w:pPr>
              <w:rPr>
                <w:rFonts w:ascii="Arial" w:hAnsi="Arial" w:cs="Arial"/>
              </w:rPr>
            </w:pPr>
          </w:p>
        </w:tc>
      </w:tr>
      <w:tr w:rsidR="00D26279" w14:paraId="7E9B20B3" w14:textId="77777777" w:rsidTr="00705BF2">
        <w:trPr>
          <w:jc w:val="center"/>
        </w:trPr>
        <w:tc>
          <w:tcPr>
            <w:tcW w:w="1044" w:type="dxa"/>
          </w:tcPr>
          <w:p w14:paraId="17FA731A" w14:textId="42460FDF" w:rsidR="00D26279" w:rsidRDefault="00D26279" w:rsidP="00705BF2">
            <w:pPr>
              <w:rPr>
                <w:rFonts w:ascii="Arial" w:hAnsi="Arial" w:cs="Arial"/>
              </w:rPr>
            </w:pPr>
          </w:p>
        </w:tc>
        <w:tc>
          <w:tcPr>
            <w:tcW w:w="1782" w:type="dxa"/>
          </w:tcPr>
          <w:p w14:paraId="7E1E6CE2" w14:textId="77777777" w:rsidR="00D26279" w:rsidRDefault="00D26279" w:rsidP="00705BF2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70441309" w14:textId="77777777" w:rsidR="00D26279" w:rsidRDefault="00D26279" w:rsidP="00705BF2">
            <w:pPr>
              <w:rPr>
                <w:rFonts w:ascii="Arial" w:hAnsi="Arial" w:cs="Arial"/>
              </w:rPr>
            </w:pPr>
          </w:p>
        </w:tc>
      </w:tr>
    </w:tbl>
    <w:p w14:paraId="6DFCDCCB" w14:textId="60C62986" w:rsidR="00F9462F" w:rsidRDefault="00F9462F" w:rsidP="00421602">
      <w:pPr>
        <w:rPr>
          <w:noProof/>
        </w:rPr>
      </w:pPr>
    </w:p>
    <w:p w14:paraId="18AF4CC9" w14:textId="77777777" w:rsidR="00F9462F" w:rsidRDefault="00F9462F" w:rsidP="00421602">
      <w:pPr>
        <w:rPr>
          <w:noProof/>
        </w:rPr>
      </w:pPr>
    </w:p>
    <w:p w14:paraId="18218A5F" w14:textId="2D33EB1F" w:rsidR="00F9462F" w:rsidRDefault="009D747B" w:rsidP="00421602">
      <w:pPr>
        <w:rPr>
          <w:noProof/>
        </w:rPr>
      </w:pPr>
      <w:r w:rsidRPr="009D747B">
        <w:rPr>
          <w:noProof/>
        </w:rPr>
        <w:drawing>
          <wp:inline distT="0" distB="0" distL="0" distR="0" wp14:anchorId="3BCFDE40" wp14:editId="07DD80D8">
            <wp:extent cx="3301857" cy="3301857"/>
            <wp:effectExtent l="0" t="0" r="635" b="635"/>
            <wp:docPr id="5" name="Picture 5" descr="C:\Users\dlowry\AppData\Local\Temp\undef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lowry\AppData\Local\Temp\undefin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374" cy="330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1FB3" w14:textId="77777777" w:rsidR="00F9462F" w:rsidRDefault="00F9462F" w:rsidP="00421602">
      <w:pPr>
        <w:rPr>
          <w:noProof/>
        </w:rPr>
      </w:pPr>
    </w:p>
    <w:p w14:paraId="20BAF0EB" w14:textId="77777777" w:rsidR="00F9462F" w:rsidRDefault="00F9462F" w:rsidP="00421602">
      <w:pPr>
        <w:rPr>
          <w:noProof/>
        </w:rPr>
      </w:pPr>
    </w:p>
    <w:p w14:paraId="3EB92783" w14:textId="77777777" w:rsidR="00F9462F" w:rsidRDefault="00F9462F" w:rsidP="00421602">
      <w:pPr>
        <w:rPr>
          <w:noProof/>
        </w:rPr>
      </w:pPr>
    </w:p>
    <w:p w14:paraId="602D92A5" w14:textId="77777777" w:rsidR="00F9462F" w:rsidRDefault="00F9462F" w:rsidP="00421602">
      <w:pPr>
        <w:rPr>
          <w:noProof/>
        </w:rPr>
      </w:pPr>
    </w:p>
    <w:p w14:paraId="4F5FBDC6" w14:textId="77777777" w:rsidR="00F9462F" w:rsidRDefault="00F9462F" w:rsidP="00421602">
      <w:pPr>
        <w:rPr>
          <w:noProof/>
        </w:rPr>
      </w:pPr>
    </w:p>
    <w:p w14:paraId="27003C1C" w14:textId="77777777" w:rsidR="00F9462F" w:rsidRDefault="00F9462F" w:rsidP="00421602">
      <w:pPr>
        <w:rPr>
          <w:noProof/>
        </w:rPr>
      </w:pPr>
    </w:p>
    <w:p w14:paraId="4F0EB638" w14:textId="77777777" w:rsidR="00F9462F" w:rsidRDefault="00F9462F" w:rsidP="00421602">
      <w:pPr>
        <w:rPr>
          <w:noProof/>
        </w:rPr>
      </w:pPr>
    </w:p>
    <w:p w14:paraId="02715717" w14:textId="77777777" w:rsidR="00F9462F" w:rsidRDefault="00F9462F" w:rsidP="00421602">
      <w:pPr>
        <w:rPr>
          <w:noProof/>
        </w:rPr>
      </w:pPr>
    </w:p>
    <w:p w14:paraId="5126D18A" w14:textId="77777777" w:rsidR="00F9462F" w:rsidRDefault="00F9462F" w:rsidP="00421602">
      <w:pPr>
        <w:rPr>
          <w:noProof/>
        </w:rPr>
      </w:pPr>
    </w:p>
    <w:p w14:paraId="59418036" w14:textId="77777777" w:rsidR="00F9462F" w:rsidRDefault="00F9462F" w:rsidP="00421602">
      <w:pPr>
        <w:rPr>
          <w:noProof/>
        </w:rPr>
      </w:pPr>
    </w:p>
    <w:p w14:paraId="30039D4A" w14:textId="77777777" w:rsidR="00F9462F" w:rsidRDefault="00F9462F" w:rsidP="00421602">
      <w:pPr>
        <w:rPr>
          <w:noProof/>
        </w:rPr>
      </w:pPr>
    </w:p>
    <w:p w14:paraId="789BC004" w14:textId="77777777" w:rsidR="00D26279" w:rsidRDefault="00D26279" w:rsidP="00421602">
      <w:pPr>
        <w:rPr>
          <w:noProof/>
        </w:rPr>
      </w:pPr>
    </w:p>
    <w:p w14:paraId="0A225683" w14:textId="77777777" w:rsidR="00D26279" w:rsidRDefault="00D26279" w:rsidP="00421602">
      <w:pPr>
        <w:rPr>
          <w:noProof/>
        </w:rPr>
      </w:pPr>
    </w:p>
    <w:p w14:paraId="15B5E2CC" w14:textId="77777777" w:rsidR="00F9462F" w:rsidRDefault="00F9462F" w:rsidP="00421602">
      <w:pPr>
        <w:rPr>
          <w:noProof/>
        </w:rPr>
      </w:pPr>
    </w:p>
    <w:p w14:paraId="7DCA6773" w14:textId="4FABF7DF" w:rsidR="00F9462F" w:rsidRDefault="00F9462F" w:rsidP="00421602">
      <w:pPr>
        <w:rPr>
          <w:noProof/>
        </w:rPr>
      </w:pPr>
    </w:p>
    <w:p w14:paraId="58EFA195" w14:textId="77777777" w:rsidR="00F9462F" w:rsidRDefault="00F9462F" w:rsidP="00421602">
      <w:pPr>
        <w:rPr>
          <w:noProof/>
        </w:rPr>
      </w:pPr>
    </w:p>
    <w:p w14:paraId="7C16C63D" w14:textId="77777777" w:rsidR="00F9462F" w:rsidRDefault="00F9462F" w:rsidP="00421602">
      <w:pPr>
        <w:rPr>
          <w:noProof/>
        </w:rPr>
      </w:pPr>
    </w:p>
    <w:p w14:paraId="10C00EB2" w14:textId="77777777" w:rsidR="00F9462F" w:rsidRDefault="00F9462F" w:rsidP="00421602">
      <w:pPr>
        <w:rPr>
          <w:noProof/>
        </w:rPr>
      </w:pPr>
    </w:p>
    <w:p w14:paraId="3E2051A5" w14:textId="77777777" w:rsidR="00331B7E" w:rsidRDefault="00331B7E" w:rsidP="00421602">
      <w:pPr>
        <w:rPr>
          <w:noProof/>
        </w:rPr>
      </w:pPr>
    </w:p>
    <w:p w14:paraId="739361BB" w14:textId="6A523D90" w:rsidR="00D425CD" w:rsidRDefault="00D425CD" w:rsidP="003458FC">
      <w:pPr>
        <w:rPr>
          <w:rFonts w:ascii="Arial" w:hAnsi="Arial" w:cs="Arial"/>
        </w:rPr>
      </w:pPr>
    </w:p>
    <w:p w14:paraId="17F37783" w14:textId="77777777" w:rsidR="003458FC" w:rsidRDefault="003458FC" w:rsidP="003458FC">
      <w:pPr>
        <w:rPr>
          <w:rFonts w:ascii="Arial" w:hAnsi="Arial" w:cs="Arial"/>
        </w:rPr>
      </w:pPr>
    </w:p>
    <w:p w14:paraId="723CAE2F" w14:textId="77777777" w:rsidR="003458FC" w:rsidRDefault="003458FC" w:rsidP="003458FC">
      <w:pPr>
        <w:ind w:left="360"/>
        <w:rPr>
          <w:rFonts w:ascii="Arial" w:hAnsi="Arial" w:cs="Arial"/>
        </w:rPr>
      </w:pPr>
    </w:p>
    <w:p w14:paraId="1CF339DC" w14:textId="77777777" w:rsidR="003458FC" w:rsidRDefault="003458FC" w:rsidP="003458FC">
      <w:pPr>
        <w:rPr>
          <w:rFonts w:ascii="Arial" w:hAnsi="Arial" w:cs="Arial"/>
        </w:rPr>
      </w:pPr>
    </w:p>
    <w:p w14:paraId="39FF7F45" w14:textId="77777777" w:rsidR="003458FC" w:rsidRDefault="003458FC" w:rsidP="003458FC">
      <w:pPr>
        <w:rPr>
          <w:rFonts w:ascii="Arial" w:hAnsi="Arial" w:cs="Arial"/>
        </w:rPr>
      </w:pPr>
    </w:p>
    <w:p w14:paraId="19C24572" w14:textId="77777777" w:rsidR="003458FC" w:rsidRDefault="003458FC" w:rsidP="003458FC">
      <w:pPr>
        <w:rPr>
          <w:rFonts w:ascii="Arial" w:hAnsi="Arial" w:cs="Arial"/>
        </w:rPr>
      </w:pPr>
    </w:p>
    <w:p w14:paraId="4CEEF5EA" w14:textId="77777777" w:rsidR="003458FC" w:rsidRPr="000F7547" w:rsidRDefault="003458FC" w:rsidP="003458FC">
      <w:pPr>
        <w:rPr>
          <w:rFonts w:ascii="Arial" w:hAnsi="Arial" w:cs="Arial"/>
        </w:rPr>
      </w:pPr>
    </w:p>
    <w:p w14:paraId="584C9541" w14:textId="77777777" w:rsidR="003458FC" w:rsidRPr="000F7547" w:rsidRDefault="003458FC" w:rsidP="00C021B1">
      <w:pPr>
        <w:rPr>
          <w:rFonts w:ascii="Arial" w:hAnsi="Arial" w:cs="Arial"/>
        </w:rPr>
      </w:pPr>
    </w:p>
    <w:sectPr w:rsidR="003458FC" w:rsidRPr="000F7547" w:rsidSect="000F7547">
      <w:headerReference w:type="default" r:id="rId19"/>
      <w:footerReference w:type="default" r:id="rId20"/>
      <w:type w:val="continuous"/>
      <w:pgSz w:w="12240" w:h="15840"/>
      <w:pgMar w:top="1440" w:right="720" w:bottom="540" w:left="720" w:header="450" w:footer="624" w:gutter="0"/>
      <w:cols w:num="2" w:sep="1" w:space="5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63490" w14:textId="77777777" w:rsidR="00E07CEC" w:rsidRDefault="00E07CEC">
      <w:r>
        <w:separator/>
      </w:r>
    </w:p>
  </w:endnote>
  <w:endnote w:type="continuationSeparator" w:id="0">
    <w:p w14:paraId="69250C35" w14:textId="77777777" w:rsidR="00E07CEC" w:rsidRDefault="00E07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46D7E9" w14:textId="77777777" w:rsidR="009D747B" w:rsidRDefault="009D74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2FB59" w14:textId="454301DD" w:rsidR="009D747B" w:rsidRPr="00F95E4B" w:rsidRDefault="009D747B" w:rsidP="006A3553">
    <w:pPr>
      <w:pStyle w:val="Footer"/>
      <w:jc w:val="right"/>
      <w:rPr>
        <w:rFonts w:ascii="Arial" w:hAnsi="Arial" w:cs="Arial"/>
      </w:rPr>
    </w:pPr>
    <w:r w:rsidRPr="00083616">
      <w:rPr>
        <w:rStyle w:val="PageNumber"/>
      </w:rPr>
      <w:t xml:space="preserve">Page </w:t>
    </w:r>
    <w:r w:rsidRPr="00083616">
      <w:rPr>
        <w:rStyle w:val="PageNumber"/>
      </w:rPr>
      <w:fldChar w:fldCharType="begin"/>
    </w:r>
    <w:r w:rsidRPr="00083616">
      <w:rPr>
        <w:rStyle w:val="PageNumber"/>
      </w:rPr>
      <w:instrText xml:space="preserve"> PAGE </w:instrText>
    </w:r>
    <w:r w:rsidRPr="00083616">
      <w:rPr>
        <w:rStyle w:val="PageNumber"/>
      </w:rPr>
      <w:fldChar w:fldCharType="separate"/>
    </w:r>
    <w:r w:rsidR="0029597D">
      <w:rPr>
        <w:rStyle w:val="PageNumber"/>
        <w:noProof/>
      </w:rPr>
      <w:t>1</w:t>
    </w:r>
    <w:r w:rsidRPr="00083616">
      <w:rPr>
        <w:rStyle w:val="PageNumber"/>
      </w:rPr>
      <w:fldChar w:fldCharType="end"/>
    </w:r>
    <w:r w:rsidRPr="00083616">
      <w:rPr>
        <w:rStyle w:val="PageNumber"/>
      </w:rPr>
      <w:t xml:space="preserve"> of </w:t>
    </w:r>
    <w:r w:rsidRPr="00083616">
      <w:rPr>
        <w:rStyle w:val="PageNumber"/>
      </w:rPr>
      <w:fldChar w:fldCharType="begin"/>
    </w:r>
    <w:r w:rsidRPr="00083616">
      <w:rPr>
        <w:rStyle w:val="PageNumber"/>
      </w:rPr>
      <w:instrText xml:space="preserve"> NUMPAGES </w:instrText>
    </w:r>
    <w:r w:rsidRPr="00083616">
      <w:rPr>
        <w:rStyle w:val="PageNumber"/>
      </w:rPr>
      <w:fldChar w:fldCharType="separate"/>
    </w:r>
    <w:r w:rsidR="0029597D">
      <w:rPr>
        <w:rStyle w:val="PageNumber"/>
        <w:noProof/>
      </w:rPr>
      <w:t>1</w:t>
    </w:r>
    <w:r w:rsidRPr="00083616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4E8C4" w14:textId="77777777" w:rsidR="009D747B" w:rsidRDefault="009D747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A82D9" w14:textId="3B559A3A" w:rsidR="009D747B" w:rsidRPr="00083616" w:rsidRDefault="009D747B" w:rsidP="006A3553">
    <w:pPr>
      <w:pStyle w:val="Footer"/>
      <w:jc w:val="right"/>
      <w:rPr>
        <w:rStyle w:val="PageNumber"/>
      </w:rPr>
    </w:pPr>
    <w:r w:rsidRPr="00083616">
      <w:rPr>
        <w:rStyle w:val="PageNumber"/>
      </w:rPr>
      <w:t xml:space="preserve">Page </w:t>
    </w:r>
    <w:r w:rsidRPr="00083616">
      <w:rPr>
        <w:rStyle w:val="PageNumber"/>
      </w:rPr>
      <w:fldChar w:fldCharType="begin"/>
    </w:r>
    <w:r w:rsidRPr="00083616">
      <w:rPr>
        <w:rStyle w:val="PageNumber"/>
      </w:rPr>
      <w:instrText xml:space="preserve"> PAGE </w:instrText>
    </w:r>
    <w:r w:rsidRPr="00083616">
      <w:rPr>
        <w:rStyle w:val="PageNumber"/>
      </w:rPr>
      <w:fldChar w:fldCharType="separate"/>
    </w:r>
    <w:r w:rsidR="001D6E5A">
      <w:rPr>
        <w:rStyle w:val="PageNumber"/>
        <w:noProof/>
      </w:rPr>
      <w:t>3</w:t>
    </w:r>
    <w:r w:rsidRPr="00083616">
      <w:rPr>
        <w:rStyle w:val="PageNumber"/>
      </w:rPr>
      <w:fldChar w:fldCharType="end"/>
    </w:r>
    <w:r w:rsidRPr="00083616">
      <w:rPr>
        <w:rStyle w:val="PageNumber"/>
      </w:rPr>
      <w:t xml:space="preserve"> of </w:t>
    </w:r>
    <w:r w:rsidRPr="00083616">
      <w:rPr>
        <w:rStyle w:val="PageNumber"/>
      </w:rPr>
      <w:fldChar w:fldCharType="begin"/>
    </w:r>
    <w:r w:rsidRPr="00083616">
      <w:rPr>
        <w:rStyle w:val="PageNumber"/>
      </w:rPr>
      <w:instrText xml:space="preserve"> NUMPAGES </w:instrText>
    </w:r>
    <w:r w:rsidRPr="00083616">
      <w:rPr>
        <w:rStyle w:val="PageNumber"/>
      </w:rPr>
      <w:fldChar w:fldCharType="separate"/>
    </w:r>
    <w:r w:rsidR="001D6E5A">
      <w:rPr>
        <w:rStyle w:val="PageNumber"/>
        <w:noProof/>
      </w:rPr>
      <w:t>3</w:t>
    </w:r>
    <w:r w:rsidRPr="0008361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F03D0" w14:textId="77777777" w:rsidR="00E07CEC" w:rsidRDefault="00E07CEC">
      <w:r>
        <w:separator/>
      </w:r>
    </w:p>
  </w:footnote>
  <w:footnote w:type="continuationSeparator" w:id="0">
    <w:p w14:paraId="03141E3D" w14:textId="77777777" w:rsidR="00E07CEC" w:rsidRDefault="00E07C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4E5EB" w14:textId="77777777" w:rsidR="009D747B" w:rsidRDefault="009D74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6D402" w14:textId="5EB0B711" w:rsidR="009D747B" w:rsidRDefault="009D747B" w:rsidP="006A3553">
    <w:pPr>
      <w:pStyle w:val="Header"/>
      <w:tabs>
        <w:tab w:val="left" w:pos="4005"/>
      </w:tabs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                      Name ________________________________</w:t>
    </w:r>
  </w:p>
  <w:p w14:paraId="31600CAC" w14:textId="77777777" w:rsidR="009D747B" w:rsidRPr="00457909" w:rsidRDefault="009D747B">
    <w:pPr>
      <w:pStyle w:val="Header"/>
      <w:spacing w:before="120"/>
      <w:rPr>
        <w:rFonts w:ascii="Arial" w:hAnsi="Arial" w:cs="Arial"/>
      </w:rPr>
    </w:pPr>
    <w:r>
      <w:rPr>
        <w:rFonts w:ascii="Arial" w:hAnsi="Arial" w:cs="Arial"/>
      </w:rPr>
      <w:t>Algebra 1</w:t>
    </w:r>
    <w:r>
      <w:rPr>
        <w:rFonts w:ascii="Arial" w:hAnsi="Arial" w:cs="Arial"/>
      </w:rPr>
      <w:tab/>
      <w:t xml:space="preserve">           </w:t>
    </w:r>
    <w:r>
      <w:rPr>
        <w:rFonts w:ascii="Arial" w:hAnsi="Arial" w:cs="Arial"/>
      </w:rPr>
      <w:tab/>
      <w:t xml:space="preserve">           Date ___________________ Period 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3F4880" w14:textId="77777777" w:rsidR="009D747B" w:rsidRDefault="009D747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7B9D8" w14:textId="77777777" w:rsidR="009D747B" w:rsidRPr="00C021B1" w:rsidRDefault="009D747B" w:rsidP="00C021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21DD6"/>
    <w:multiLevelType w:val="hybridMultilevel"/>
    <w:tmpl w:val="09FC788C"/>
    <w:lvl w:ilvl="0" w:tplc="E46EED0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BA79B7"/>
    <w:multiLevelType w:val="hybridMultilevel"/>
    <w:tmpl w:val="69962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04EA3"/>
    <w:multiLevelType w:val="hybridMultilevel"/>
    <w:tmpl w:val="77927AC2"/>
    <w:lvl w:ilvl="0" w:tplc="FCEEE4A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025139"/>
    <w:multiLevelType w:val="hybridMultilevel"/>
    <w:tmpl w:val="714A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054DF"/>
    <w:multiLevelType w:val="hybridMultilevel"/>
    <w:tmpl w:val="95A2EB48"/>
    <w:lvl w:ilvl="0" w:tplc="E46EED0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6075CA"/>
    <w:multiLevelType w:val="hybridMultilevel"/>
    <w:tmpl w:val="49E680A0"/>
    <w:lvl w:ilvl="0" w:tplc="83B64B9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C0792A"/>
    <w:multiLevelType w:val="hybridMultilevel"/>
    <w:tmpl w:val="B0483CF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6B0B81"/>
    <w:multiLevelType w:val="hybridMultilevel"/>
    <w:tmpl w:val="D8C6E0F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041BC3"/>
    <w:multiLevelType w:val="hybridMultilevel"/>
    <w:tmpl w:val="689ECC4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C17BAB"/>
    <w:multiLevelType w:val="hybridMultilevel"/>
    <w:tmpl w:val="C4BCE5BC"/>
    <w:lvl w:ilvl="0" w:tplc="5AB072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1AB"/>
    <w:rsid w:val="00007F34"/>
    <w:rsid w:val="000170A7"/>
    <w:rsid w:val="000214D7"/>
    <w:rsid w:val="00044C8D"/>
    <w:rsid w:val="00083616"/>
    <w:rsid w:val="000F394B"/>
    <w:rsid w:val="000F4A3D"/>
    <w:rsid w:val="000F7547"/>
    <w:rsid w:val="00105ADA"/>
    <w:rsid w:val="001409BC"/>
    <w:rsid w:val="00143C52"/>
    <w:rsid w:val="00167880"/>
    <w:rsid w:val="00176B9E"/>
    <w:rsid w:val="00190DCA"/>
    <w:rsid w:val="00193D03"/>
    <w:rsid w:val="001B054C"/>
    <w:rsid w:val="001D3B26"/>
    <w:rsid w:val="001D6E5A"/>
    <w:rsid w:val="001F2300"/>
    <w:rsid w:val="00201192"/>
    <w:rsid w:val="00224ABE"/>
    <w:rsid w:val="002619B3"/>
    <w:rsid w:val="00261E1B"/>
    <w:rsid w:val="002842E3"/>
    <w:rsid w:val="002854CA"/>
    <w:rsid w:val="00285B90"/>
    <w:rsid w:val="0029597D"/>
    <w:rsid w:val="002A0C7B"/>
    <w:rsid w:val="002E4C11"/>
    <w:rsid w:val="002E5B32"/>
    <w:rsid w:val="0030192D"/>
    <w:rsid w:val="003028DE"/>
    <w:rsid w:val="00311ED7"/>
    <w:rsid w:val="00312091"/>
    <w:rsid w:val="00315135"/>
    <w:rsid w:val="00331B7E"/>
    <w:rsid w:val="003458FC"/>
    <w:rsid w:val="003A0760"/>
    <w:rsid w:val="003E637D"/>
    <w:rsid w:val="00421602"/>
    <w:rsid w:val="004541D8"/>
    <w:rsid w:val="00465D6F"/>
    <w:rsid w:val="00473818"/>
    <w:rsid w:val="00544D5B"/>
    <w:rsid w:val="005608E5"/>
    <w:rsid w:val="0059708F"/>
    <w:rsid w:val="005C3474"/>
    <w:rsid w:val="005C7C89"/>
    <w:rsid w:val="005D71AB"/>
    <w:rsid w:val="005F6A7C"/>
    <w:rsid w:val="00615076"/>
    <w:rsid w:val="00691E17"/>
    <w:rsid w:val="00692B6D"/>
    <w:rsid w:val="006A2AFB"/>
    <w:rsid w:val="006A3553"/>
    <w:rsid w:val="006E1A99"/>
    <w:rsid w:val="0073184B"/>
    <w:rsid w:val="00746A99"/>
    <w:rsid w:val="00793E87"/>
    <w:rsid w:val="007A4F1E"/>
    <w:rsid w:val="007D4848"/>
    <w:rsid w:val="007F7783"/>
    <w:rsid w:val="00822D3E"/>
    <w:rsid w:val="008300F7"/>
    <w:rsid w:val="008449DE"/>
    <w:rsid w:val="00846ABE"/>
    <w:rsid w:val="00894B42"/>
    <w:rsid w:val="008A76CC"/>
    <w:rsid w:val="008C01D5"/>
    <w:rsid w:val="008C0F1B"/>
    <w:rsid w:val="008C255F"/>
    <w:rsid w:val="008C4D75"/>
    <w:rsid w:val="008F36FB"/>
    <w:rsid w:val="008F5A12"/>
    <w:rsid w:val="00921677"/>
    <w:rsid w:val="009276C8"/>
    <w:rsid w:val="00930376"/>
    <w:rsid w:val="0095026A"/>
    <w:rsid w:val="009D2736"/>
    <w:rsid w:val="009D747B"/>
    <w:rsid w:val="009F08C4"/>
    <w:rsid w:val="00A33302"/>
    <w:rsid w:val="00A4291F"/>
    <w:rsid w:val="00A546FA"/>
    <w:rsid w:val="00A7655E"/>
    <w:rsid w:val="00AC76C0"/>
    <w:rsid w:val="00AE5271"/>
    <w:rsid w:val="00B0125B"/>
    <w:rsid w:val="00B023BB"/>
    <w:rsid w:val="00B24868"/>
    <w:rsid w:val="00B35F7A"/>
    <w:rsid w:val="00B82B2C"/>
    <w:rsid w:val="00BB1EBF"/>
    <w:rsid w:val="00BD6D12"/>
    <w:rsid w:val="00BF7F04"/>
    <w:rsid w:val="00C021B1"/>
    <w:rsid w:val="00C12E32"/>
    <w:rsid w:val="00C14636"/>
    <w:rsid w:val="00C468A2"/>
    <w:rsid w:val="00C548A4"/>
    <w:rsid w:val="00C66333"/>
    <w:rsid w:val="00C70420"/>
    <w:rsid w:val="00C708D3"/>
    <w:rsid w:val="00C756FB"/>
    <w:rsid w:val="00C90CC8"/>
    <w:rsid w:val="00CC7F68"/>
    <w:rsid w:val="00CE2D6A"/>
    <w:rsid w:val="00CF6392"/>
    <w:rsid w:val="00D26279"/>
    <w:rsid w:val="00D425CD"/>
    <w:rsid w:val="00DD029A"/>
    <w:rsid w:val="00E07CEC"/>
    <w:rsid w:val="00E23123"/>
    <w:rsid w:val="00E379AF"/>
    <w:rsid w:val="00E4326A"/>
    <w:rsid w:val="00E43D34"/>
    <w:rsid w:val="00E4440E"/>
    <w:rsid w:val="00E62FB5"/>
    <w:rsid w:val="00E75271"/>
    <w:rsid w:val="00EA39CC"/>
    <w:rsid w:val="00EB76A4"/>
    <w:rsid w:val="00EC42BD"/>
    <w:rsid w:val="00ED15C6"/>
    <w:rsid w:val="00EE5294"/>
    <w:rsid w:val="00F47429"/>
    <w:rsid w:val="00F606CC"/>
    <w:rsid w:val="00F9462F"/>
    <w:rsid w:val="00F96270"/>
    <w:rsid w:val="00FB1DF2"/>
    <w:rsid w:val="00FC63F2"/>
    <w:rsid w:val="00FC757C"/>
    <w:rsid w:val="00FD29CF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BA55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21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21B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793E87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C548A4"/>
    <w:rPr>
      <w:color w:val="808080"/>
    </w:rPr>
  </w:style>
  <w:style w:type="paragraph" w:styleId="BalloonText">
    <w:name w:val="Balloon Text"/>
    <w:basedOn w:val="Normal"/>
    <w:link w:val="BalloonTextChar"/>
    <w:rsid w:val="00C548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548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48A4"/>
    <w:pPr>
      <w:ind w:left="720"/>
      <w:contextualSpacing/>
    </w:pPr>
  </w:style>
  <w:style w:type="character" w:styleId="PageNumber">
    <w:name w:val="page number"/>
    <w:basedOn w:val="DefaultParagraphFont"/>
    <w:rsid w:val="000836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21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21B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793E87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C548A4"/>
    <w:rPr>
      <w:color w:val="808080"/>
    </w:rPr>
  </w:style>
  <w:style w:type="paragraph" w:styleId="BalloonText">
    <w:name w:val="Balloon Text"/>
    <w:basedOn w:val="Normal"/>
    <w:link w:val="BalloonTextChar"/>
    <w:rsid w:val="00C548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548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48A4"/>
    <w:pPr>
      <w:ind w:left="720"/>
      <w:contextualSpacing/>
    </w:pPr>
  </w:style>
  <w:style w:type="character" w:styleId="PageNumber">
    <w:name w:val="page number"/>
    <w:basedOn w:val="DefaultParagraphFont"/>
    <w:rsid w:val="00083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kelly\Desktop\14-15%20Algebra%20Tests\Test%2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38578-6C36-4861-81E6-7EC9E89D7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3</Template>
  <TotalTime>1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each problem, SHOW WORK to support your answer, and box your answer</vt:lpstr>
    </vt:vector>
  </TitlesOfParts>
  <Company>Newark Unified School District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each problem, SHOW WORK to support your answer, and box your answer</dc:title>
  <dc:creator>imageme</dc:creator>
  <cp:lastModifiedBy>imageme</cp:lastModifiedBy>
  <cp:revision>2</cp:revision>
  <cp:lastPrinted>2015-08-10T12:53:00Z</cp:lastPrinted>
  <dcterms:created xsi:type="dcterms:W3CDTF">2015-08-10T13:12:00Z</dcterms:created>
  <dcterms:modified xsi:type="dcterms:W3CDTF">2015-08-10T13:12:00Z</dcterms:modified>
</cp:coreProperties>
</file>